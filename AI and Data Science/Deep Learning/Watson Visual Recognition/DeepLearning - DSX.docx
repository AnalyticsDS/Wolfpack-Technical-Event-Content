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7B2FDD" w14:textId="5130AAAD" w:rsidR="0032075E" w:rsidRDefault="00BF74B7">
      <w:r w:rsidRPr="00C22563">
        <w:rPr>
          <w:rFonts w:ascii="Times New Roman" w:eastAsia="Calibri" w:hAnsi="Times New Roman" w:cs="Times New Roman"/>
          <w:noProof/>
          <w:sz w:val="20"/>
        </w:rPr>
        <mc:AlternateContent>
          <mc:Choice Requires="wps">
            <w:drawing>
              <wp:anchor distT="0" distB="0" distL="114300" distR="114300" simplePos="0" relativeHeight="251659264" behindDoc="0" locked="0" layoutInCell="1" allowOverlap="1" wp14:anchorId="2126A9EC" wp14:editId="3AAF49EC">
                <wp:simplePos x="0" y="0"/>
                <wp:positionH relativeFrom="column">
                  <wp:posOffset>0</wp:posOffset>
                </wp:positionH>
                <wp:positionV relativeFrom="paragraph">
                  <wp:posOffset>283210</wp:posOffset>
                </wp:positionV>
                <wp:extent cx="6053455" cy="1544955"/>
                <wp:effectExtent l="0" t="0" r="4445" b="4445"/>
                <wp:wrapThrough wrapText="bothSides">
                  <wp:wrapPolygon edited="0">
                    <wp:start x="0" y="0"/>
                    <wp:lineTo x="0" y="21485"/>
                    <wp:lineTo x="21571" y="21485"/>
                    <wp:lineTo x="21571"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6053455" cy="1544955"/>
                        </a:xfrm>
                        <a:prstGeom prst="rect">
                          <a:avLst/>
                        </a:prstGeom>
                        <a:gradFill flip="none" rotWithShape="1">
                          <a:gsLst>
                            <a:gs pos="15000">
                              <a:schemeClr val="accent1">
                                <a:lumMod val="20000"/>
                                <a:lumOff val="80000"/>
                              </a:schemeClr>
                            </a:gs>
                            <a:gs pos="74000">
                              <a:schemeClr val="accent1">
                                <a:lumMod val="50000"/>
                              </a:schemeClr>
                            </a:gs>
                            <a:gs pos="47000">
                              <a:schemeClr val="accent1">
                                <a:lumMod val="60000"/>
                                <a:lumOff val="40000"/>
                              </a:schemeClr>
                            </a:gs>
                          </a:gsLst>
                          <a:lin ang="0" scaled="1"/>
                          <a:tileRect/>
                        </a:gradFill>
                        <a:ln w="12700" cap="flat" cmpd="sng" algn="ctr">
                          <a:noFill/>
                          <a:prstDash val="solid"/>
                          <a:miter lim="800000"/>
                        </a:ln>
                        <a:effectLst/>
                      </wps:spPr>
                      <wps:txbx>
                        <w:txbxContent>
                          <w:p w14:paraId="28CEB728" w14:textId="77777777" w:rsidR="00C22563" w:rsidRPr="00545413" w:rsidRDefault="00C22563"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C22563" w:rsidRPr="005D5B2A" w:rsidRDefault="00C22563" w:rsidP="00C22563">
                            <w:pPr>
                              <w:rPr>
                                <w:b/>
                                <w:sz w:val="44"/>
                                <w:szCs w:val="44"/>
                              </w:rPr>
                            </w:pPr>
                          </w:p>
                          <w:p w14:paraId="026A1F74" w14:textId="1D7DF845" w:rsidR="00BF74B7" w:rsidRDefault="00BF74B7" w:rsidP="00BF74B7">
                            <w:pPr>
                              <w:rPr>
                                <w:rFonts w:ascii="Arial" w:eastAsia="Times New Roman" w:hAnsi="Arial" w:cs="Arial"/>
                                <w:sz w:val="44"/>
                                <w:szCs w:val="44"/>
                              </w:rPr>
                            </w:pPr>
                            <w:r w:rsidRPr="00BF74B7">
                              <w:rPr>
                                <w:rFonts w:ascii="Arial" w:eastAsia="Times New Roman" w:hAnsi="Arial" w:cs="Arial"/>
                                <w:sz w:val="44"/>
                                <w:szCs w:val="44"/>
                              </w:rPr>
                              <w:t>DEEP BELIEF NETWORK</w:t>
                            </w:r>
                          </w:p>
                          <w:p w14:paraId="03012091" w14:textId="77777777" w:rsidR="00BF74B7" w:rsidRPr="00BF74B7" w:rsidRDefault="00BF74B7" w:rsidP="00BF74B7">
                            <w:pPr>
                              <w:rPr>
                                <w:rFonts w:ascii="Arial" w:eastAsia="Times New Roman" w:hAnsi="Arial" w:cs="Arial"/>
                                <w:color w:val="FFFFFF" w:themeColor="background1"/>
                                <w:sz w:val="32"/>
                                <w:szCs w:val="32"/>
                              </w:rPr>
                            </w:pPr>
                            <w:r w:rsidRPr="00BF74B7">
                              <w:rPr>
                                <w:rFonts w:ascii="Arial" w:eastAsia="Times New Roman" w:hAnsi="Arial" w:cs="Arial"/>
                                <w:color w:val="FFFFFF" w:themeColor="background1"/>
                                <w:sz w:val="32"/>
                                <w:szCs w:val="32"/>
                              </w:rPr>
                              <w:t xml:space="preserve">Training a model for visual recognition using deep belief </w:t>
                            </w:r>
                          </w:p>
                          <w:p w14:paraId="5D4B07C8" w14:textId="77777777" w:rsidR="00BF74B7" w:rsidRPr="00BF74B7" w:rsidRDefault="00BF74B7" w:rsidP="00BF74B7">
                            <w:pPr>
                              <w:rPr>
                                <w:rFonts w:ascii="Arial" w:eastAsia="Times New Roman" w:hAnsi="Arial" w:cs="Arial"/>
                                <w:color w:val="FFFFFF" w:themeColor="background1"/>
                                <w:sz w:val="32"/>
                                <w:szCs w:val="32"/>
                              </w:rPr>
                            </w:pPr>
                            <w:r w:rsidRPr="00BF74B7">
                              <w:rPr>
                                <w:rFonts w:ascii="Arial" w:eastAsia="Times New Roman" w:hAnsi="Arial" w:cs="Arial"/>
                                <w:color w:val="FFFFFF" w:themeColor="background1"/>
                                <w:sz w:val="32"/>
                                <w:szCs w:val="32"/>
                              </w:rPr>
                              <w:t>networks and IBM Data Science Experience</w:t>
                            </w:r>
                          </w:p>
                          <w:p w14:paraId="04AA2625" w14:textId="77777777" w:rsidR="00BF74B7" w:rsidRPr="00BF74B7" w:rsidRDefault="00BF74B7" w:rsidP="00BF74B7">
                            <w:pPr>
                              <w:rPr>
                                <w:rFonts w:ascii="Arial" w:eastAsia="Times New Roman" w:hAnsi="Arial" w:cs="Arial"/>
                                <w:sz w:val="44"/>
                                <w:szCs w:val="44"/>
                              </w:rPr>
                            </w:pPr>
                          </w:p>
                          <w:p w14:paraId="6CCB3C6C" w14:textId="30AAEB2E" w:rsidR="00C22563" w:rsidRPr="00545413" w:rsidRDefault="00C22563" w:rsidP="00C22563">
                            <w:pPr>
                              <w:rPr>
                                <w:rFonts w:ascii="Arial" w:hAnsi="Arial" w:cs="Arial"/>
                                <w:b/>
                                <w:sz w:val="44"/>
                                <w:szCs w:val="44"/>
                              </w:rPr>
                            </w:pPr>
                          </w:p>
                          <w:p w14:paraId="4BD9FB96" w14:textId="77777777" w:rsidR="00C22563" w:rsidRPr="00825D45" w:rsidRDefault="00C22563" w:rsidP="00C22563">
                            <w:pPr>
                              <w:rPr>
                                <w:rFonts w:ascii="Arial" w:hAnsi="Arial" w:cs="Arial"/>
                                <w:sz w:val="36"/>
                                <w:szCs w:val="36"/>
                              </w:rPr>
                            </w:pPr>
                            <w:r w:rsidRPr="00657EE1">
                              <w:rPr>
                                <w:rFonts w:ascii="Arial" w:hAnsi="Arial" w:cs="Arial"/>
                                <w:sz w:val="36"/>
                                <w:szCs w:val="36"/>
                                <w:highlight w:val="red"/>
                              </w:rPr>
                              <w:t>Edit Sub-Title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A9EC" id="Rectangle 225" o:spid="_x0000_s1026" style="position:absolute;margin-left:0;margin-top:22.3pt;width:476.65pt;height:12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" fillcolor="#c9dce9 [660]" stroked="f" strokeweight="1pt">
                <v:fill color2="#13242f [1604]" rotate="t" angle="90" colors="0 #cadde9;9830f #cadde9;30802f #5f98bd" focus="100%" type="gradient"/>
                <v:textbox>
                  <w:txbxContent>
                    <w:p w14:paraId="28CEB728" w14:textId="77777777" w:rsidR="00C22563" w:rsidRPr="00545413" w:rsidRDefault="00C22563"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C22563" w:rsidRPr="005D5B2A" w:rsidRDefault="00C22563" w:rsidP="00C22563">
                      <w:pPr>
                        <w:rPr>
                          <w:b/>
                          <w:sz w:val="44"/>
                          <w:szCs w:val="44"/>
                        </w:rPr>
                      </w:pPr>
                    </w:p>
                    <w:p w14:paraId="026A1F74" w14:textId="1D7DF845" w:rsidR="00BF74B7" w:rsidRDefault="00BF74B7" w:rsidP="00BF74B7">
                      <w:pPr>
                        <w:rPr>
                          <w:rFonts w:ascii="Arial" w:eastAsia="Times New Roman" w:hAnsi="Arial" w:cs="Arial"/>
                          <w:sz w:val="44"/>
                          <w:szCs w:val="44"/>
                        </w:rPr>
                      </w:pPr>
                      <w:r w:rsidRPr="00BF74B7">
                        <w:rPr>
                          <w:rFonts w:ascii="Arial" w:eastAsia="Times New Roman" w:hAnsi="Arial" w:cs="Arial"/>
                          <w:sz w:val="44"/>
                          <w:szCs w:val="44"/>
                        </w:rPr>
                        <w:t>DEEP BELIEF NETWORK</w:t>
                      </w:r>
                    </w:p>
                    <w:p w14:paraId="03012091" w14:textId="77777777" w:rsidR="00BF74B7" w:rsidRPr="00BF74B7" w:rsidRDefault="00BF74B7" w:rsidP="00BF74B7">
                      <w:pPr>
                        <w:rPr>
                          <w:rFonts w:ascii="Arial" w:eastAsia="Times New Roman" w:hAnsi="Arial" w:cs="Arial"/>
                          <w:color w:val="FFFFFF" w:themeColor="background1"/>
                          <w:sz w:val="32"/>
                          <w:szCs w:val="32"/>
                        </w:rPr>
                      </w:pPr>
                      <w:r w:rsidRPr="00BF74B7">
                        <w:rPr>
                          <w:rFonts w:ascii="Arial" w:eastAsia="Times New Roman" w:hAnsi="Arial" w:cs="Arial"/>
                          <w:color w:val="FFFFFF" w:themeColor="background1"/>
                          <w:sz w:val="32"/>
                          <w:szCs w:val="32"/>
                        </w:rPr>
                        <w:t xml:space="preserve">Training a model for visual recognition using deep belief </w:t>
                      </w:r>
                    </w:p>
                    <w:p w14:paraId="5D4B07C8" w14:textId="77777777" w:rsidR="00BF74B7" w:rsidRPr="00BF74B7" w:rsidRDefault="00BF74B7" w:rsidP="00BF74B7">
                      <w:pPr>
                        <w:rPr>
                          <w:rFonts w:ascii="Arial" w:eastAsia="Times New Roman" w:hAnsi="Arial" w:cs="Arial"/>
                          <w:color w:val="FFFFFF" w:themeColor="background1"/>
                          <w:sz w:val="32"/>
                          <w:szCs w:val="32"/>
                        </w:rPr>
                      </w:pPr>
                      <w:r w:rsidRPr="00BF74B7">
                        <w:rPr>
                          <w:rFonts w:ascii="Arial" w:eastAsia="Times New Roman" w:hAnsi="Arial" w:cs="Arial"/>
                          <w:color w:val="FFFFFF" w:themeColor="background1"/>
                          <w:sz w:val="32"/>
                          <w:szCs w:val="32"/>
                        </w:rPr>
                        <w:t>networks and IBM Data Science Experience</w:t>
                      </w:r>
                    </w:p>
                    <w:p w14:paraId="04AA2625" w14:textId="77777777" w:rsidR="00BF74B7" w:rsidRPr="00BF74B7" w:rsidRDefault="00BF74B7" w:rsidP="00BF74B7">
                      <w:pPr>
                        <w:rPr>
                          <w:rFonts w:ascii="Arial" w:eastAsia="Times New Roman" w:hAnsi="Arial" w:cs="Arial"/>
                          <w:sz w:val="44"/>
                          <w:szCs w:val="44"/>
                        </w:rPr>
                      </w:pPr>
                    </w:p>
                    <w:p w14:paraId="6CCB3C6C" w14:textId="30AAEB2E" w:rsidR="00C22563" w:rsidRPr="00545413" w:rsidRDefault="00C22563" w:rsidP="00C22563">
                      <w:pPr>
                        <w:rPr>
                          <w:rFonts w:ascii="Arial" w:hAnsi="Arial" w:cs="Arial"/>
                          <w:b/>
                          <w:sz w:val="44"/>
                          <w:szCs w:val="44"/>
                        </w:rPr>
                      </w:pPr>
                    </w:p>
                    <w:p w14:paraId="4BD9FB96" w14:textId="77777777" w:rsidR="00C22563" w:rsidRPr="00825D45" w:rsidRDefault="00C22563" w:rsidP="00C22563">
                      <w:pPr>
                        <w:rPr>
                          <w:rFonts w:ascii="Arial" w:hAnsi="Arial" w:cs="Arial"/>
                          <w:sz w:val="36"/>
                          <w:szCs w:val="36"/>
                        </w:rPr>
                      </w:pPr>
                      <w:r w:rsidRPr="00657EE1">
                        <w:rPr>
                          <w:rFonts w:ascii="Arial" w:hAnsi="Arial" w:cs="Arial"/>
                          <w:sz w:val="36"/>
                          <w:szCs w:val="36"/>
                          <w:highlight w:val="red"/>
                        </w:rPr>
                        <w:t>Edit Sub-Title</w:t>
                      </w:r>
                    </w:p>
                  </w:txbxContent>
                </v:textbox>
                <w10:wrap type="through"/>
              </v:rect>
            </w:pict>
          </mc:Fallback>
        </mc:AlternateContent>
      </w:r>
    </w:p>
    <w:p w14:paraId="4DE81829" w14:textId="7F288985" w:rsidR="0032075E" w:rsidRDefault="0032075E"/>
    <w:p w14:paraId="5BF3C5CB" w14:textId="77777777" w:rsidR="0032075E" w:rsidRDefault="0032075E" w:rsidP="0032075E">
      <w:pPr>
        <w:rPr>
          <w:rFonts w:ascii="Arial" w:hAnsi="Arial" w:cs="Arial"/>
          <w:b/>
          <w:color w:val="1C345C"/>
          <w:sz w:val="44"/>
          <w:szCs w:val="44"/>
        </w:rPr>
      </w:pPr>
      <w:r w:rsidRPr="00201C3C">
        <w:rPr>
          <w:rFonts w:ascii="Arial" w:hAnsi="Arial" w:cs="Arial"/>
          <w:b/>
          <w:color w:val="1C345C"/>
          <w:sz w:val="44"/>
          <w:szCs w:val="44"/>
        </w:rPr>
        <w:t>Lab Guide</w:t>
      </w:r>
    </w:p>
    <w:p w14:paraId="31F7E1FA" w14:textId="77777777" w:rsidR="00657EE1" w:rsidRDefault="00657EE1" w:rsidP="0032075E">
      <w:pPr>
        <w:rPr>
          <w:rFonts w:ascii="Arial" w:hAnsi="Arial" w:cs="Arial"/>
          <w:b/>
          <w:color w:val="1C345C"/>
          <w:sz w:val="44"/>
          <w:szCs w:val="44"/>
        </w:rPr>
      </w:pPr>
    </w:p>
    <w:p w14:paraId="0DA4F683" w14:textId="77777777" w:rsidR="00657EE1" w:rsidRDefault="00657EE1" w:rsidP="0032075E">
      <w:pPr>
        <w:rPr>
          <w:rFonts w:ascii="Arial" w:hAnsi="Arial" w:cs="Arial"/>
          <w:b/>
          <w:color w:val="1C345C"/>
          <w:sz w:val="44"/>
          <w:szCs w:val="44"/>
        </w:rPr>
      </w:pPr>
    </w:p>
    <w:p w14:paraId="0C91A608" w14:textId="77777777" w:rsidR="00927DDF" w:rsidRDefault="00927DDF" w:rsidP="0032075E">
      <w:pPr>
        <w:rPr>
          <w:rFonts w:ascii="Arial" w:hAnsi="Arial" w:cs="Arial"/>
          <w:b/>
          <w:color w:val="1C345C"/>
          <w:sz w:val="44"/>
          <w:szCs w:val="44"/>
        </w:rPr>
      </w:pPr>
    </w:p>
    <w:p w14:paraId="4A9B3B5A" w14:textId="77777777" w:rsidR="0032075E" w:rsidRDefault="0032075E" w:rsidP="0032075E">
      <w:pPr>
        <w:rPr>
          <w:rFonts w:ascii="Arial" w:hAnsi="Arial" w:cs="Arial"/>
          <w:b/>
          <w:color w:val="1C345C"/>
          <w:sz w:val="44"/>
          <w:szCs w:val="44"/>
        </w:rPr>
      </w:pPr>
    </w:p>
    <w:p w14:paraId="4040B93F" w14:textId="77777777" w:rsidR="0032075E" w:rsidRPr="00EA33E4" w:rsidRDefault="0032075E" w:rsidP="0032075E">
      <w:pPr>
        <w:jc w:val="center"/>
        <w:rPr>
          <w:rFonts w:ascii="Arial" w:hAnsi="Arial" w:cs="Arial"/>
          <w:b/>
          <w:color w:val="1C345C"/>
          <w:sz w:val="44"/>
          <w:szCs w:val="44"/>
        </w:rPr>
      </w:pPr>
      <w:r w:rsidRPr="0032075E">
        <w:rPr>
          <w:rFonts w:ascii="Times New Roman" w:eastAsia="Calibri" w:hAnsi="Times New Roman" w:cs="Times New Roman"/>
          <w:noProof/>
        </w:rPr>
        <w:drawing>
          <wp:inline distT="0" distB="0" distL="0" distR="0" wp14:anchorId="48925762" wp14:editId="312F1BD3">
            <wp:extent cx="5486400" cy="3200400"/>
            <wp:effectExtent l="0" t="0" r="0" b="127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E0F7FA7" w14:textId="77777777" w:rsidR="0032075E" w:rsidRDefault="0032075E"/>
    <w:p w14:paraId="03A0F460" w14:textId="77777777" w:rsidR="006F6BC4" w:rsidRDefault="006F6BC4"/>
    <w:p w14:paraId="50CBBE06" w14:textId="77777777" w:rsidR="006F6BC4" w:rsidRDefault="006F6BC4"/>
    <w:p w14:paraId="3345BA08" w14:textId="77777777" w:rsidR="006F6BC4" w:rsidRDefault="006F6BC4"/>
    <w:p w14:paraId="14FE942F" w14:textId="77777777" w:rsidR="006F6BC4" w:rsidRDefault="006F6BC4"/>
    <w:p w14:paraId="0587894C" w14:textId="77777777" w:rsidR="006F6BC4" w:rsidRDefault="006F6BC4">
      <w:r>
        <w:br w:type="page"/>
      </w:r>
    </w:p>
    <w:p w14:paraId="3BAAE141" w14:textId="77777777" w:rsidR="00827B6C" w:rsidRDefault="00827B6C" w:rsidP="00827B6C">
      <w:pPr>
        <w:pStyle w:val="p1"/>
        <w:rPr>
          <w:rFonts w:ascii="Arial" w:hAnsi="Arial" w:cs="Arial"/>
          <w:sz w:val="36"/>
          <w:szCs w:val="36"/>
        </w:rPr>
      </w:pPr>
    </w:p>
    <w:p w14:paraId="259060BE" w14:textId="77777777" w:rsidR="00827B6C" w:rsidRDefault="00827B6C" w:rsidP="00827B6C">
      <w:pPr>
        <w:pStyle w:val="p1"/>
        <w:rPr>
          <w:rFonts w:ascii="Arial" w:hAnsi="Arial" w:cs="Arial"/>
          <w:sz w:val="36"/>
          <w:szCs w:val="36"/>
        </w:rPr>
      </w:pPr>
    </w:p>
    <w:p w14:paraId="2EDC229B" w14:textId="77777777" w:rsidR="00827B6C" w:rsidRDefault="00827B6C" w:rsidP="00827B6C">
      <w:pPr>
        <w:pStyle w:val="p1"/>
        <w:rPr>
          <w:rFonts w:ascii="Arial" w:hAnsi="Arial" w:cs="Arial"/>
          <w:sz w:val="36"/>
          <w:szCs w:val="36"/>
        </w:rPr>
      </w:pPr>
    </w:p>
    <w:p w14:paraId="4E285605" w14:textId="77777777" w:rsidR="00827B6C" w:rsidRDefault="00827B6C" w:rsidP="00827B6C">
      <w:pPr>
        <w:pStyle w:val="p1"/>
        <w:rPr>
          <w:rFonts w:ascii="Arial" w:hAnsi="Arial" w:cs="Arial"/>
          <w:sz w:val="36"/>
          <w:szCs w:val="36"/>
        </w:rPr>
      </w:pPr>
    </w:p>
    <w:p w14:paraId="7C78E31E" w14:textId="77777777" w:rsidR="00827B6C" w:rsidRDefault="00827B6C" w:rsidP="00827B6C">
      <w:pPr>
        <w:pStyle w:val="p1"/>
        <w:rPr>
          <w:rFonts w:ascii="Arial" w:hAnsi="Arial" w:cs="Arial"/>
          <w:sz w:val="36"/>
          <w:szCs w:val="36"/>
        </w:rPr>
      </w:pPr>
    </w:p>
    <w:p w14:paraId="44ADE5EB" w14:textId="77777777" w:rsidR="00827B6C" w:rsidRDefault="00827B6C" w:rsidP="00827B6C">
      <w:pPr>
        <w:pStyle w:val="p1"/>
        <w:rPr>
          <w:rFonts w:ascii="Arial" w:hAnsi="Arial" w:cs="Arial"/>
          <w:sz w:val="36"/>
          <w:szCs w:val="36"/>
        </w:rPr>
      </w:pPr>
    </w:p>
    <w:p w14:paraId="5E5A3120" w14:textId="77777777" w:rsidR="00827B6C" w:rsidRDefault="00827B6C" w:rsidP="00827B6C">
      <w:pPr>
        <w:pStyle w:val="p1"/>
        <w:rPr>
          <w:rFonts w:ascii="Arial" w:hAnsi="Arial" w:cs="Arial"/>
          <w:sz w:val="36"/>
          <w:szCs w:val="36"/>
        </w:rPr>
      </w:pPr>
    </w:p>
    <w:p w14:paraId="451B80C6" w14:textId="77777777" w:rsidR="00827B6C" w:rsidRDefault="00827B6C" w:rsidP="00827B6C">
      <w:pPr>
        <w:pStyle w:val="p1"/>
        <w:rPr>
          <w:rFonts w:ascii="Arial" w:hAnsi="Arial" w:cs="Arial"/>
          <w:sz w:val="36"/>
          <w:szCs w:val="36"/>
        </w:rPr>
      </w:pPr>
    </w:p>
    <w:p w14:paraId="4B281833" w14:textId="77777777" w:rsidR="00827B6C" w:rsidRDefault="00827B6C" w:rsidP="00827B6C">
      <w:pPr>
        <w:pStyle w:val="p1"/>
        <w:rPr>
          <w:rFonts w:ascii="Arial" w:hAnsi="Arial" w:cs="Arial"/>
          <w:sz w:val="36"/>
          <w:szCs w:val="36"/>
        </w:rPr>
      </w:pPr>
    </w:p>
    <w:p w14:paraId="5C35486C" w14:textId="77777777" w:rsidR="00827B6C" w:rsidRDefault="00827B6C" w:rsidP="00827B6C">
      <w:pPr>
        <w:pStyle w:val="p1"/>
        <w:rPr>
          <w:rFonts w:ascii="Arial" w:hAnsi="Arial" w:cs="Arial"/>
          <w:sz w:val="36"/>
          <w:szCs w:val="36"/>
        </w:rPr>
      </w:pPr>
    </w:p>
    <w:p w14:paraId="032846A8" w14:textId="77777777" w:rsidR="00827B6C" w:rsidRDefault="00827B6C" w:rsidP="00827B6C">
      <w:pPr>
        <w:pStyle w:val="p1"/>
        <w:rPr>
          <w:rFonts w:ascii="Arial" w:hAnsi="Arial" w:cs="Arial"/>
          <w:sz w:val="36"/>
          <w:szCs w:val="36"/>
        </w:rPr>
      </w:pPr>
    </w:p>
    <w:p w14:paraId="3B2B5254" w14:textId="77777777" w:rsidR="00827B6C" w:rsidRPr="003E095F" w:rsidRDefault="00827B6C" w:rsidP="00827B6C">
      <w:pPr>
        <w:pStyle w:val="p1"/>
        <w:rPr>
          <w:rFonts w:ascii="Arial" w:hAnsi="Arial" w:cs="Arial"/>
          <w:sz w:val="36"/>
          <w:szCs w:val="36"/>
        </w:rPr>
      </w:pPr>
      <w:r w:rsidRPr="003E095F">
        <w:rPr>
          <w:rFonts w:ascii="Arial" w:hAnsi="Arial" w:cs="Arial"/>
          <w:sz w:val="36"/>
          <w:szCs w:val="36"/>
        </w:rPr>
        <w:t>Notices and Disclaimers</w:t>
      </w:r>
    </w:p>
    <w:p w14:paraId="08023C4F" w14:textId="77777777" w:rsidR="00827B6C" w:rsidRDefault="00827B6C" w:rsidP="00827B6C">
      <w:pPr>
        <w:rPr>
          <w:rFonts w:ascii="Helvetica" w:hAnsi="Helvetica" w:cs="Times New Roman"/>
        </w:rPr>
      </w:pPr>
    </w:p>
    <w:p w14:paraId="58D05A5F" w14:textId="77777777" w:rsidR="00827B6C" w:rsidRPr="003E095F" w:rsidRDefault="00827B6C" w:rsidP="00827B6C">
      <w:pPr>
        <w:rPr>
          <w:rFonts w:ascii="Arial" w:hAnsi="Arial" w:cs="Arial"/>
          <w:sz w:val="20"/>
          <w:szCs w:val="20"/>
        </w:rPr>
      </w:pPr>
      <w:r w:rsidRPr="003E095F">
        <w:rPr>
          <w:rFonts w:ascii="Arial" w:hAnsi="Arial" w:cs="Arial"/>
          <w:sz w:val="20"/>
          <w:szCs w:val="20"/>
        </w:rPr>
        <w:t>© Copyright IBM Corporation 2017.</w:t>
      </w:r>
    </w:p>
    <w:p w14:paraId="4C27C6C7" w14:textId="77777777" w:rsidR="00827B6C" w:rsidRPr="003E095F" w:rsidRDefault="00827B6C" w:rsidP="00827B6C">
      <w:pPr>
        <w:rPr>
          <w:rFonts w:ascii="Arial" w:hAnsi="Arial" w:cs="Arial"/>
          <w:sz w:val="20"/>
          <w:szCs w:val="20"/>
        </w:rPr>
      </w:pPr>
    </w:p>
    <w:p w14:paraId="2D019916" w14:textId="77777777" w:rsidR="00827B6C" w:rsidRPr="003E095F" w:rsidRDefault="00827B6C" w:rsidP="00827B6C">
      <w:pPr>
        <w:rPr>
          <w:rFonts w:ascii="Arial" w:hAnsi="Arial" w:cs="Arial"/>
          <w:sz w:val="20"/>
          <w:szCs w:val="20"/>
        </w:rPr>
      </w:pPr>
      <w:r w:rsidRPr="003E095F">
        <w:rPr>
          <w:rFonts w:ascii="Arial" w:hAnsi="Arial" w:cs="Arial"/>
          <w:sz w:val="20"/>
          <w:szCs w:val="20"/>
        </w:rPr>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Pr>
          <w:rFonts w:ascii="Arial" w:hAnsi="Arial" w:cs="Arial"/>
          <w:sz w:val="20"/>
          <w:szCs w:val="20"/>
        </w:rPr>
        <w:t xml:space="preserve"> </w:t>
      </w:r>
      <w:r w:rsidRPr="003E095F">
        <w:rPr>
          <w:rFonts w:ascii="Arial" w:hAnsi="Arial" w:cs="Arial"/>
          <w:sz w:val="20"/>
          <w:szCs w:val="20"/>
        </w:rPr>
        <w:t>change at any time at IBM’s sole discretion based on market opportunities or other factors, and are not intended to be a commitment to future product or feature availability in any way.</w:t>
      </w:r>
    </w:p>
    <w:p w14:paraId="315A9DD6" w14:textId="77777777" w:rsidR="00827B6C" w:rsidRPr="003E095F" w:rsidRDefault="00827B6C" w:rsidP="00827B6C">
      <w:pPr>
        <w:rPr>
          <w:rFonts w:ascii="Arial" w:hAnsi="Arial" w:cs="Arial"/>
          <w:sz w:val="20"/>
          <w:szCs w:val="20"/>
        </w:rPr>
      </w:pPr>
    </w:p>
    <w:p w14:paraId="7C65E119" w14:textId="77777777" w:rsidR="00827B6C" w:rsidRPr="003E095F" w:rsidRDefault="00827B6C" w:rsidP="00827B6C">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6B796B6C" w14:textId="77777777" w:rsidR="00827B6C" w:rsidRPr="003E095F" w:rsidRDefault="00827B6C" w:rsidP="00827B6C">
      <w:pPr>
        <w:rPr>
          <w:rFonts w:ascii="Arial" w:hAnsi="Arial" w:cs="Arial"/>
          <w:sz w:val="20"/>
          <w:szCs w:val="20"/>
        </w:rPr>
      </w:pPr>
    </w:p>
    <w:p w14:paraId="2C1B0B71" w14:textId="77777777" w:rsidR="00827B6C" w:rsidRPr="003E095F" w:rsidRDefault="00827B6C" w:rsidP="00827B6C">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2492B59C" w14:textId="77777777" w:rsidR="00827B6C" w:rsidRPr="003E095F" w:rsidRDefault="00827B6C" w:rsidP="00827B6C">
      <w:pPr>
        <w:rPr>
          <w:rFonts w:ascii="Arial" w:hAnsi="Arial" w:cs="Arial"/>
          <w:sz w:val="20"/>
          <w:szCs w:val="20"/>
        </w:rPr>
      </w:pPr>
    </w:p>
    <w:p w14:paraId="2B4DE70F" w14:textId="77777777" w:rsidR="0083240E" w:rsidRDefault="00827B6C" w:rsidP="00827B6C">
      <w:pPr>
        <w:rPr>
          <w:rFonts w:ascii="Arial" w:hAnsi="Arial" w:cs="Arial"/>
          <w:sz w:val="20"/>
          <w:szCs w:val="20"/>
        </w:rPr>
      </w:pPr>
      <w:r w:rsidRPr="003E095F">
        <w:rPr>
          <w:rFonts w:ascii="Arial" w:hAnsi="Arial" w:cs="Arial"/>
          <w:sz w:val="20"/>
          <w:szCs w:val="20"/>
        </w:rPr>
        <w:t>Other company, product and service names may be trademarks or service marks of others</w:t>
      </w:r>
    </w:p>
    <w:p w14:paraId="66A5E591" w14:textId="36AEA7F2" w:rsidR="001577C9" w:rsidRDefault="0083240E" w:rsidP="00117F59">
      <w:pPr>
        <w:rPr>
          <w:rFonts w:eastAsia="Arial" w:cstheme="minorHAnsi"/>
          <w:szCs w:val="22"/>
          <w:highlight w:val="red"/>
        </w:rPr>
      </w:pPr>
      <w:r>
        <w:rPr>
          <w:rFonts w:ascii="Arial" w:hAnsi="Arial" w:cs="Arial"/>
          <w:sz w:val="20"/>
          <w:szCs w:val="20"/>
        </w:rPr>
        <w:br w:type="page"/>
      </w:r>
    </w:p>
    <w:sdt>
      <w:sdtPr>
        <w:rPr>
          <w:rFonts w:asciiTheme="minorHAnsi" w:eastAsiaTheme="minorHAnsi" w:hAnsiTheme="minorHAnsi" w:cstheme="minorBidi"/>
          <w:bCs w:val="0"/>
          <w:color w:val="auto"/>
          <w:sz w:val="24"/>
          <w:szCs w:val="24"/>
        </w:rPr>
        <w:id w:val="842752040"/>
        <w:docPartObj>
          <w:docPartGallery w:val="Table of Contents"/>
          <w:docPartUnique/>
        </w:docPartObj>
      </w:sdtPr>
      <w:sdtEndPr>
        <w:rPr>
          <w:b/>
          <w:noProof/>
        </w:rPr>
      </w:sdtEndPr>
      <w:sdtContent>
        <w:p w14:paraId="0564D195" w14:textId="77777777" w:rsidR="001577C9" w:rsidRPr="00B62BDE" w:rsidRDefault="001577C9" w:rsidP="00B62BDE">
          <w:pPr>
            <w:pStyle w:val="TOCHeading"/>
            <w:jc w:val="center"/>
            <w:rPr>
              <w:b/>
              <w:sz w:val="32"/>
              <w:szCs w:val="32"/>
            </w:rPr>
          </w:pPr>
          <w:r w:rsidRPr="00B62BDE">
            <w:rPr>
              <w:b/>
              <w:sz w:val="32"/>
              <w:szCs w:val="32"/>
            </w:rPr>
            <w:t>Table of Contents</w:t>
          </w:r>
        </w:p>
        <w:p w14:paraId="60FEB928" w14:textId="1F3F9720" w:rsidR="008300D2" w:rsidRDefault="001577C9">
          <w:pPr>
            <w:pStyle w:val="TOC1"/>
            <w:tabs>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03523387" w:history="1">
            <w:r w:rsidR="008300D2" w:rsidRPr="00625D7E">
              <w:rPr>
                <w:rStyle w:val="Hyperlink"/>
                <w:rFonts w:eastAsia="Times New Roman"/>
                <w:noProof/>
              </w:rPr>
              <w:t>Lab Environment Overview</w:t>
            </w:r>
            <w:r w:rsidR="008300D2">
              <w:rPr>
                <w:noProof/>
                <w:webHidden/>
              </w:rPr>
              <w:tab/>
            </w:r>
            <w:r w:rsidR="008300D2">
              <w:rPr>
                <w:noProof/>
                <w:webHidden/>
              </w:rPr>
              <w:fldChar w:fldCharType="begin"/>
            </w:r>
            <w:r w:rsidR="008300D2">
              <w:rPr>
                <w:noProof/>
                <w:webHidden/>
              </w:rPr>
              <w:instrText xml:space="preserve"> PAGEREF _Toc503523387 \h </w:instrText>
            </w:r>
            <w:r w:rsidR="008300D2">
              <w:rPr>
                <w:noProof/>
                <w:webHidden/>
              </w:rPr>
            </w:r>
            <w:r w:rsidR="008300D2">
              <w:rPr>
                <w:noProof/>
                <w:webHidden/>
              </w:rPr>
              <w:fldChar w:fldCharType="separate"/>
            </w:r>
            <w:r w:rsidR="008300D2">
              <w:rPr>
                <w:noProof/>
                <w:webHidden/>
              </w:rPr>
              <w:t>4</w:t>
            </w:r>
            <w:r w:rsidR="008300D2">
              <w:rPr>
                <w:noProof/>
                <w:webHidden/>
              </w:rPr>
              <w:fldChar w:fldCharType="end"/>
            </w:r>
          </w:hyperlink>
        </w:p>
        <w:p w14:paraId="27122559" w14:textId="037AAA6A" w:rsidR="008300D2" w:rsidRDefault="008300D2">
          <w:pPr>
            <w:pStyle w:val="TOC1"/>
            <w:tabs>
              <w:tab w:val="right" w:leader="dot" w:pos="9350"/>
            </w:tabs>
            <w:rPr>
              <w:rFonts w:eastAsiaTheme="minorEastAsia" w:cstheme="minorBidi"/>
              <w:b w:val="0"/>
              <w:bCs w:val="0"/>
              <w:noProof/>
            </w:rPr>
          </w:pPr>
          <w:hyperlink w:anchor="_Toc503523388" w:history="1">
            <w:r w:rsidRPr="00625D7E">
              <w:rPr>
                <w:rStyle w:val="Hyperlink"/>
                <w:noProof/>
              </w:rPr>
              <w:t>Module 1: Deep Belief Networks in DSX</w:t>
            </w:r>
            <w:r>
              <w:rPr>
                <w:noProof/>
                <w:webHidden/>
              </w:rPr>
              <w:tab/>
            </w:r>
            <w:r>
              <w:rPr>
                <w:noProof/>
                <w:webHidden/>
              </w:rPr>
              <w:fldChar w:fldCharType="begin"/>
            </w:r>
            <w:r>
              <w:rPr>
                <w:noProof/>
                <w:webHidden/>
              </w:rPr>
              <w:instrText xml:space="preserve"> PAGEREF _Toc503523388 \h </w:instrText>
            </w:r>
            <w:r>
              <w:rPr>
                <w:noProof/>
                <w:webHidden/>
              </w:rPr>
            </w:r>
            <w:r>
              <w:rPr>
                <w:noProof/>
                <w:webHidden/>
              </w:rPr>
              <w:fldChar w:fldCharType="separate"/>
            </w:r>
            <w:r>
              <w:rPr>
                <w:noProof/>
                <w:webHidden/>
              </w:rPr>
              <w:t>5</w:t>
            </w:r>
            <w:r>
              <w:rPr>
                <w:noProof/>
                <w:webHidden/>
              </w:rPr>
              <w:fldChar w:fldCharType="end"/>
            </w:r>
          </w:hyperlink>
        </w:p>
        <w:p w14:paraId="7E2F9DCC" w14:textId="60959724" w:rsidR="008300D2" w:rsidRDefault="008300D2">
          <w:pPr>
            <w:pStyle w:val="TOC2"/>
            <w:tabs>
              <w:tab w:val="right" w:leader="dot" w:pos="9350"/>
            </w:tabs>
            <w:rPr>
              <w:rFonts w:eastAsiaTheme="minorEastAsia" w:cstheme="minorBidi"/>
              <w:b w:val="0"/>
              <w:bCs w:val="0"/>
              <w:noProof/>
              <w:sz w:val="24"/>
              <w:szCs w:val="24"/>
            </w:rPr>
          </w:pPr>
          <w:hyperlink w:anchor="_Toc503523389" w:history="1">
            <w:r w:rsidRPr="00625D7E">
              <w:rPr>
                <w:rStyle w:val="Hyperlink"/>
                <w:noProof/>
              </w:rPr>
              <w:t>Module 1: Lab Workflow Overview</w:t>
            </w:r>
            <w:r>
              <w:rPr>
                <w:noProof/>
                <w:webHidden/>
              </w:rPr>
              <w:tab/>
            </w:r>
            <w:r>
              <w:rPr>
                <w:noProof/>
                <w:webHidden/>
              </w:rPr>
              <w:fldChar w:fldCharType="begin"/>
            </w:r>
            <w:r>
              <w:rPr>
                <w:noProof/>
                <w:webHidden/>
              </w:rPr>
              <w:instrText xml:space="preserve"> PAGEREF _Toc503523389 \h </w:instrText>
            </w:r>
            <w:r>
              <w:rPr>
                <w:noProof/>
                <w:webHidden/>
              </w:rPr>
            </w:r>
            <w:r>
              <w:rPr>
                <w:noProof/>
                <w:webHidden/>
              </w:rPr>
              <w:fldChar w:fldCharType="separate"/>
            </w:r>
            <w:r>
              <w:rPr>
                <w:noProof/>
                <w:webHidden/>
              </w:rPr>
              <w:t>6</w:t>
            </w:r>
            <w:r>
              <w:rPr>
                <w:noProof/>
                <w:webHidden/>
              </w:rPr>
              <w:fldChar w:fldCharType="end"/>
            </w:r>
          </w:hyperlink>
        </w:p>
        <w:p w14:paraId="03C58C7B" w14:textId="434AE4A4" w:rsidR="008300D2" w:rsidRDefault="008300D2">
          <w:pPr>
            <w:pStyle w:val="TOC2"/>
            <w:tabs>
              <w:tab w:val="right" w:leader="dot" w:pos="9350"/>
            </w:tabs>
            <w:rPr>
              <w:rFonts w:eastAsiaTheme="minorEastAsia" w:cstheme="minorBidi"/>
              <w:b w:val="0"/>
              <w:bCs w:val="0"/>
              <w:noProof/>
              <w:sz w:val="24"/>
              <w:szCs w:val="24"/>
            </w:rPr>
          </w:pPr>
          <w:hyperlink w:anchor="_Toc503523390" w:history="1">
            <w:r w:rsidRPr="00625D7E">
              <w:rPr>
                <w:rStyle w:val="Hyperlink"/>
                <w:noProof/>
              </w:rPr>
              <w:t>Lab Instructions</w:t>
            </w:r>
            <w:r>
              <w:rPr>
                <w:noProof/>
                <w:webHidden/>
              </w:rPr>
              <w:tab/>
            </w:r>
            <w:r>
              <w:rPr>
                <w:noProof/>
                <w:webHidden/>
              </w:rPr>
              <w:fldChar w:fldCharType="begin"/>
            </w:r>
            <w:r>
              <w:rPr>
                <w:noProof/>
                <w:webHidden/>
              </w:rPr>
              <w:instrText xml:space="preserve"> PAGEREF _Toc503523390 \h </w:instrText>
            </w:r>
            <w:r>
              <w:rPr>
                <w:noProof/>
                <w:webHidden/>
              </w:rPr>
            </w:r>
            <w:r>
              <w:rPr>
                <w:noProof/>
                <w:webHidden/>
              </w:rPr>
              <w:fldChar w:fldCharType="separate"/>
            </w:r>
            <w:r>
              <w:rPr>
                <w:noProof/>
                <w:webHidden/>
              </w:rPr>
              <w:t>7</w:t>
            </w:r>
            <w:r>
              <w:rPr>
                <w:noProof/>
                <w:webHidden/>
              </w:rPr>
              <w:fldChar w:fldCharType="end"/>
            </w:r>
          </w:hyperlink>
        </w:p>
        <w:p w14:paraId="4CAAF76A" w14:textId="00ECECB0" w:rsidR="008300D2" w:rsidRDefault="008300D2">
          <w:pPr>
            <w:pStyle w:val="TOC1"/>
            <w:tabs>
              <w:tab w:val="right" w:leader="dot" w:pos="9350"/>
            </w:tabs>
            <w:rPr>
              <w:rFonts w:eastAsiaTheme="minorEastAsia" w:cstheme="minorBidi"/>
              <w:b w:val="0"/>
              <w:bCs w:val="0"/>
              <w:noProof/>
            </w:rPr>
          </w:pPr>
          <w:hyperlink w:anchor="_Toc503523391" w:history="1">
            <w:r w:rsidRPr="00625D7E">
              <w:rPr>
                <w:rStyle w:val="Hyperlink"/>
                <w:rFonts w:ascii="Times" w:hAnsi="Times"/>
                <w:noProof/>
              </w:rPr>
              <w:t>Conclusion:</w:t>
            </w:r>
            <w:r>
              <w:rPr>
                <w:noProof/>
                <w:webHidden/>
              </w:rPr>
              <w:tab/>
            </w:r>
            <w:r>
              <w:rPr>
                <w:noProof/>
                <w:webHidden/>
              </w:rPr>
              <w:fldChar w:fldCharType="begin"/>
            </w:r>
            <w:r>
              <w:rPr>
                <w:noProof/>
                <w:webHidden/>
              </w:rPr>
              <w:instrText xml:space="preserve"> PAGEREF _Toc503523391 \h </w:instrText>
            </w:r>
            <w:r>
              <w:rPr>
                <w:noProof/>
                <w:webHidden/>
              </w:rPr>
            </w:r>
            <w:r>
              <w:rPr>
                <w:noProof/>
                <w:webHidden/>
              </w:rPr>
              <w:fldChar w:fldCharType="separate"/>
            </w:r>
            <w:r>
              <w:rPr>
                <w:noProof/>
                <w:webHidden/>
              </w:rPr>
              <w:t>24</w:t>
            </w:r>
            <w:r>
              <w:rPr>
                <w:noProof/>
                <w:webHidden/>
              </w:rPr>
              <w:fldChar w:fldCharType="end"/>
            </w:r>
          </w:hyperlink>
        </w:p>
        <w:p w14:paraId="1E08600F" w14:textId="34BD65FF" w:rsidR="001577C9" w:rsidRDefault="001577C9">
          <w:r>
            <w:rPr>
              <w:b/>
              <w:bCs/>
              <w:noProof/>
            </w:rPr>
            <w:fldChar w:fldCharType="end"/>
          </w:r>
        </w:p>
      </w:sdtContent>
    </w:sdt>
    <w:p w14:paraId="6FE8C4D5" w14:textId="77777777" w:rsidR="001577C9" w:rsidRDefault="001577C9" w:rsidP="00C5766C">
      <w:pPr>
        <w:pStyle w:val="TableParagraph"/>
        <w:ind w:left="1350"/>
        <w:rPr>
          <w:rFonts w:asciiTheme="minorHAnsi" w:hAnsiTheme="minorHAnsi" w:cstheme="minorHAnsi"/>
        </w:rPr>
      </w:pPr>
    </w:p>
    <w:p w14:paraId="4FD41A8F" w14:textId="77777777" w:rsidR="001577C9" w:rsidRDefault="001577C9">
      <w:pPr>
        <w:rPr>
          <w:rFonts w:eastAsia="Arial" w:cstheme="minorHAnsi"/>
          <w:szCs w:val="22"/>
        </w:rPr>
      </w:pPr>
      <w:r>
        <w:rPr>
          <w:rFonts w:cstheme="minorHAnsi"/>
        </w:rPr>
        <w:br w:type="page"/>
      </w:r>
    </w:p>
    <w:p w14:paraId="170BD178" w14:textId="77777777" w:rsidR="001577C9" w:rsidRPr="001577C9" w:rsidRDefault="001577C9" w:rsidP="00EA4A71">
      <w:pPr>
        <w:pStyle w:val="Heading1"/>
        <w:jc w:val="center"/>
        <w:rPr>
          <w:rFonts w:eastAsia="Times New Roman"/>
        </w:rPr>
      </w:pPr>
      <w:bookmarkStart w:id="0" w:name="_Toc493603826"/>
      <w:bookmarkStart w:id="1" w:name="_Toc503519699"/>
      <w:bookmarkStart w:id="2" w:name="_Toc503523387"/>
      <w:r w:rsidRPr="001577C9">
        <w:rPr>
          <w:rFonts w:eastAsia="Times New Roman"/>
        </w:rPr>
        <w:lastRenderedPageBreak/>
        <w:t>Lab Environment Overview</w:t>
      </w:r>
      <w:bookmarkEnd w:id="0"/>
      <w:bookmarkEnd w:id="1"/>
      <w:bookmarkEnd w:id="2"/>
    </w:p>
    <w:p w14:paraId="3B6FA330" w14:textId="77777777" w:rsidR="001577C9" w:rsidRDefault="001577C9" w:rsidP="001577C9">
      <w:pPr>
        <w:pStyle w:val="BodyText"/>
        <w:rPr>
          <w:b/>
          <w:color w:val="27495F" w:themeColor="accent1"/>
          <w:w w:val="110"/>
          <w:sz w:val="28"/>
          <w:szCs w:val="28"/>
        </w:rPr>
      </w:pPr>
    </w:p>
    <w:p w14:paraId="2C101FD7" w14:textId="5BF5D6C7" w:rsidR="001577C9" w:rsidRDefault="00B62B7C" w:rsidP="00B62B7C">
      <w:pPr>
        <w:pStyle w:val="Heading1"/>
        <w:jc w:val="left"/>
      </w:pPr>
      <w:bookmarkStart w:id="3" w:name="_Toc503523388"/>
      <w:r>
        <w:t xml:space="preserve">  </w:t>
      </w:r>
      <w:r w:rsidR="004937CA">
        <w:t xml:space="preserve">Module 1: </w:t>
      </w:r>
      <w:r w:rsidR="00117F59">
        <w:t>Deep Belief Networks in DSX</w:t>
      </w:r>
      <w:bookmarkEnd w:id="3"/>
    </w:p>
    <w:p w14:paraId="01A256BF" w14:textId="77777777" w:rsidR="004937CA" w:rsidRDefault="004937CA" w:rsidP="004937CA"/>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4937CA" w14:paraId="634655A9" w14:textId="77777777" w:rsidTr="0033139D">
        <w:tc>
          <w:tcPr>
            <w:tcW w:w="2254" w:type="dxa"/>
            <w:tcBorders>
              <w:bottom w:val="single" w:sz="4" w:space="0" w:color="auto"/>
            </w:tcBorders>
            <w:shd w:val="clear" w:color="auto" w:fill="D9D9D9" w:themeFill="background1" w:themeFillShade="D9"/>
          </w:tcPr>
          <w:p w14:paraId="4BE6967B" w14:textId="77777777" w:rsidR="004937CA" w:rsidRPr="00C7412B" w:rsidRDefault="004937CA" w:rsidP="0033139D">
            <w:pPr>
              <w:rPr>
                <w:rFonts w:cstheme="minorHAnsi"/>
                <w:color w:val="4F81BD"/>
                <w:w w:val="105"/>
                <w:sz w:val="28"/>
                <w:szCs w:val="28"/>
              </w:rPr>
            </w:pPr>
            <w:r w:rsidRPr="00C7412B">
              <w:rPr>
                <w:rFonts w:cstheme="minorHAnsi"/>
                <w:color w:val="000000" w:themeColor="text1"/>
                <w:w w:val="105"/>
                <w:sz w:val="28"/>
                <w:szCs w:val="28"/>
              </w:rPr>
              <w:t>Purpose:</w:t>
            </w:r>
          </w:p>
        </w:tc>
        <w:tc>
          <w:tcPr>
            <w:tcW w:w="7096" w:type="dxa"/>
          </w:tcPr>
          <w:p w14:paraId="33C8E674" w14:textId="77777777" w:rsidR="00117F59" w:rsidRPr="00D157F9" w:rsidRDefault="00117F59" w:rsidP="00117F59">
            <w:pPr>
              <w:rPr>
                <w:rFonts w:ascii="Times" w:hAnsi="Times"/>
              </w:rPr>
            </w:pPr>
            <w:r w:rsidRPr="1D651179">
              <w:rPr>
                <w:rFonts w:ascii="Times" w:hAnsi="Times"/>
              </w:rPr>
              <w:t>The purpose of this lab is to set up an IBM Cloud Account, access and run notebook in DSX, and program a deep belief network for visual recognition.</w:t>
            </w:r>
          </w:p>
          <w:p w14:paraId="6827D642" w14:textId="3C72C164" w:rsidR="004937CA" w:rsidRPr="00117F59" w:rsidRDefault="00117F59" w:rsidP="00117F59">
            <w:pPr>
              <w:rPr>
                <w:rFonts w:ascii="Times" w:hAnsi="Times"/>
              </w:rPr>
            </w:pPr>
            <w:r w:rsidRPr="1D651179">
              <w:rPr>
                <w:rFonts w:ascii="Times" w:hAnsi="Times"/>
              </w:rPr>
              <w:t>By the end of this lab, you will be familiar with the following:</w:t>
            </w:r>
          </w:p>
          <w:p w14:paraId="5B5384A8" w14:textId="77777777" w:rsidR="004937CA" w:rsidRPr="00C7412B" w:rsidRDefault="004937CA" w:rsidP="0033139D">
            <w:pPr>
              <w:rPr>
                <w:rFonts w:cstheme="minorHAnsi"/>
                <w:color w:val="000000" w:themeColor="text1"/>
                <w:w w:val="105"/>
              </w:rPr>
            </w:pPr>
          </w:p>
          <w:p w14:paraId="4A65EAF6" w14:textId="77777777" w:rsidR="00117F59" w:rsidRPr="00D157F9" w:rsidRDefault="00117F59" w:rsidP="00117F59">
            <w:pPr>
              <w:pStyle w:val="ListParagraph"/>
              <w:widowControl/>
              <w:numPr>
                <w:ilvl w:val="0"/>
                <w:numId w:val="12"/>
              </w:numPr>
              <w:autoSpaceDE/>
              <w:autoSpaceDN/>
              <w:spacing w:after="160" w:line="259" w:lineRule="auto"/>
              <w:rPr>
                <w:rFonts w:ascii="Times" w:hAnsi="Times"/>
                <w:sz w:val="24"/>
                <w:szCs w:val="24"/>
              </w:rPr>
            </w:pPr>
            <w:r w:rsidRPr="1D651179">
              <w:rPr>
                <w:rFonts w:ascii="Times" w:hAnsi="Times"/>
                <w:sz w:val="24"/>
                <w:szCs w:val="24"/>
              </w:rPr>
              <w:t xml:space="preserve">Navigating IBM Data Science Experience </w:t>
            </w:r>
          </w:p>
          <w:p w14:paraId="42F3B89B" w14:textId="77777777" w:rsidR="00117F59" w:rsidRPr="00D157F9" w:rsidRDefault="00117F59" w:rsidP="00117F59">
            <w:pPr>
              <w:pStyle w:val="ListParagraph"/>
              <w:widowControl/>
              <w:numPr>
                <w:ilvl w:val="0"/>
                <w:numId w:val="12"/>
              </w:numPr>
              <w:autoSpaceDE/>
              <w:autoSpaceDN/>
              <w:spacing w:after="160" w:line="259" w:lineRule="auto"/>
              <w:rPr>
                <w:rFonts w:ascii="Times" w:hAnsi="Times"/>
                <w:sz w:val="24"/>
                <w:szCs w:val="24"/>
              </w:rPr>
            </w:pPr>
            <w:r w:rsidRPr="1D651179">
              <w:rPr>
                <w:rFonts w:ascii="Times" w:hAnsi="Times"/>
                <w:sz w:val="24"/>
                <w:szCs w:val="24"/>
              </w:rPr>
              <w:t>Creation and use of deep belief networks</w:t>
            </w:r>
          </w:p>
          <w:p w14:paraId="1AFDF8F7" w14:textId="77777777" w:rsidR="00117F59" w:rsidRPr="00D157F9" w:rsidRDefault="00117F59" w:rsidP="00117F59">
            <w:pPr>
              <w:pStyle w:val="ListParagraph"/>
              <w:widowControl/>
              <w:numPr>
                <w:ilvl w:val="0"/>
                <w:numId w:val="12"/>
              </w:numPr>
              <w:autoSpaceDE/>
              <w:autoSpaceDN/>
              <w:spacing w:after="160" w:line="259" w:lineRule="auto"/>
              <w:rPr>
                <w:rFonts w:ascii="Times" w:hAnsi="Times"/>
                <w:sz w:val="24"/>
                <w:szCs w:val="24"/>
              </w:rPr>
            </w:pPr>
            <w:r w:rsidRPr="1D651179">
              <w:rPr>
                <w:rFonts w:ascii="Times" w:hAnsi="Times"/>
                <w:sz w:val="24"/>
                <w:szCs w:val="24"/>
              </w:rPr>
              <w:t>Familiarity with Cloud Services</w:t>
            </w:r>
          </w:p>
          <w:p w14:paraId="50C9A832" w14:textId="77777777" w:rsidR="00C7412B" w:rsidRPr="00C7412B" w:rsidRDefault="00C7412B" w:rsidP="00C7412B">
            <w:pPr>
              <w:ind w:left="360"/>
              <w:rPr>
                <w:rFonts w:cstheme="minorHAnsi"/>
                <w:color w:val="000000" w:themeColor="text1"/>
                <w:w w:val="105"/>
              </w:rPr>
            </w:pPr>
          </w:p>
        </w:tc>
      </w:tr>
      <w:tr w:rsidR="004937CA" w14:paraId="273DA7A4" w14:textId="77777777" w:rsidTr="0033139D">
        <w:trPr>
          <w:trHeight w:val="353"/>
        </w:trPr>
        <w:tc>
          <w:tcPr>
            <w:tcW w:w="2254" w:type="dxa"/>
            <w:tcBorders>
              <w:right w:val="nil"/>
            </w:tcBorders>
          </w:tcPr>
          <w:p w14:paraId="1C5129E2" w14:textId="77777777" w:rsidR="004937CA" w:rsidRPr="00C7412B" w:rsidRDefault="004937CA" w:rsidP="0033139D">
            <w:pPr>
              <w:rPr>
                <w:rFonts w:cstheme="minorHAnsi"/>
                <w:b/>
                <w:bCs/>
                <w:color w:val="4F81BD"/>
                <w:w w:val="105"/>
                <w:sz w:val="28"/>
                <w:szCs w:val="28"/>
              </w:rPr>
            </w:pPr>
          </w:p>
        </w:tc>
        <w:tc>
          <w:tcPr>
            <w:tcW w:w="7096" w:type="dxa"/>
            <w:tcBorders>
              <w:left w:val="nil"/>
            </w:tcBorders>
          </w:tcPr>
          <w:p w14:paraId="70C095BF" w14:textId="77777777" w:rsidR="004937CA" w:rsidRPr="00C7412B" w:rsidRDefault="004937CA" w:rsidP="0033139D">
            <w:pPr>
              <w:rPr>
                <w:rFonts w:cstheme="minorHAnsi"/>
                <w:b/>
                <w:bCs/>
                <w:color w:val="4F81BD"/>
                <w:w w:val="105"/>
                <w:sz w:val="28"/>
                <w:szCs w:val="28"/>
              </w:rPr>
            </w:pPr>
          </w:p>
        </w:tc>
      </w:tr>
      <w:tr w:rsidR="004937CA" w14:paraId="4E7F8DD5" w14:textId="77777777" w:rsidTr="0033139D">
        <w:tc>
          <w:tcPr>
            <w:tcW w:w="2254" w:type="dxa"/>
            <w:tcBorders>
              <w:bottom w:val="single" w:sz="4" w:space="0" w:color="auto"/>
            </w:tcBorders>
            <w:shd w:val="clear" w:color="auto" w:fill="D9D9D9" w:themeFill="background1" w:themeFillShade="D9"/>
          </w:tcPr>
          <w:p w14:paraId="0354FDBF" w14:textId="77777777" w:rsidR="004937CA" w:rsidRPr="00C7412B" w:rsidRDefault="004937CA" w:rsidP="0033139D">
            <w:pPr>
              <w:rPr>
                <w:rFonts w:cstheme="minorHAnsi"/>
                <w:color w:val="4F81BD"/>
                <w:w w:val="105"/>
                <w:sz w:val="28"/>
                <w:szCs w:val="28"/>
              </w:rPr>
            </w:pPr>
            <w:r w:rsidRPr="00C7412B">
              <w:rPr>
                <w:rFonts w:cstheme="minorHAnsi"/>
                <w:color w:val="000000" w:themeColor="text1"/>
                <w:w w:val="105"/>
                <w:sz w:val="28"/>
                <w:szCs w:val="28"/>
              </w:rPr>
              <w:t>Tasks:</w:t>
            </w:r>
          </w:p>
        </w:tc>
        <w:tc>
          <w:tcPr>
            <w:tcW w:w="7096" w:type="dxa"/>
          </w:tcPr>
          <w:p w14:paraId="6E974095" w14:textId="77777777" w:rsidR="004937CA" w:rsidRPr="00C7412B" w:rsidRDefault="004937CA" w:rsidP="0033139D">
            <w:pPr>
              <w:rPr>
                <w:rFonts w:cstheme="minorHAnsi"/>
                <w:color w:val="000000" w:themeColor="text1"/>
                <w:w w:val="105"/>
              </w:rPr>
            </w:pPr>
            <w:r w:rsidRPr="00C7412B">
              <w:rPr>
                <w:rFonts w:cstheme="minorHAnsi"/>
                <w:color w:val="000000" w:themeColor="text1"/>
                <w:w w:val="105"/>
              </w:rPr>
              <w:t>Tasks you will complete in this lab exercise include:</w:t>
            </w:r>
          </w:p>
          <w:p w14:paraId="3B9576D0" w14:textId="77777777" w:rsidR="004937CA" w:rsidRPr="00C7412B" w:rsidRDefault="004937CA" w:rsidP="0033139D">
            <w:pPr>
              <w:rPr>
                <w:rFonts w:cstheme="minorHAnsi"/>
                <w:color w:val="000000" w:themeColor="text1"/>
                <w:w w:val="105"/>
              </w:rPr>
            </w:pPr>
          </w:p>
          <w:p w14:paraId="623F11B2" w14:textId="7C05BAD6" w:rsidR="00C7412B" w:rsidRPr="00AA550B" w:rsidRDefault="00AA550B" w:rsidP="00C7412B">
            <w:pPr>
              <w:pStyle w:val="ListParagraph"/>
              <w:numPr>
                <w:ilvl w:val="0"/>
                <w:numId w:val="2"/>
              </w:numPr>
              <w:rPr>
                <w:rFonts w:asciiTheme="minorHAnsi" w:hAnsiTheme="minorHAnsi" w:cstheme="minorHAnsi"/>
                <w:color w:val="000000" w:themeColor="text1"/>
                <w:w w:val="105"/>
                <w:sz w:val="24"/>
                <w:szCs w:val="24"/>
              </w:rPr>
            </w:pPr>
            <w:r w:rsidRPr="00AA550B">
              <w:rPr>
                <w:rFonts w:asciiTheme="minorHAnsi" w:hAnsiTheme="minorHAnsi" w:cstheme="minorHAnsi"/>
                <w:color w:val="000000" w:themeColor="text1"/>
                <w:w w:val="105"/>
                <w:sz w:val="24"/>
                <w:szCs w:val="24"/>
              </w:rPr>
              <w:t>Set up your IBM Account with DSX</w:t>
            </w:r>
          </w:p>
          <w:p w14:paraId="02DD8F0B" w14:textId="3A6FA716" w:rsidR="00AA550B" w:rsidRPr="00AA550B" w:rsidRDefault="00AA550B" w:rsidP="00C7412B">
            <w:pPr>
              <w:pStyle w:val="ListParagraph"/>
              <w:numPr>
                <w:ilvl w:val="0"/>
                <w:numId w:val="2"/>
              </w:numPr>
              <w:rPr>
                <w:rFonts w:asciiTheme="minorHAnsi" w:hAnsiTheme="minorHAnsi" w:cstheme="minorHAnsi"/>
                <w:color w:val="000000" w:themeColor="text1"/>
                <w:w w:val="105"/>
                <w:sz w:val="24"/>
                <w:szCs w:val="24"/>
              </w:rPr>
            </w:pPr>
            <w:r w:rsidRPr="00AA550B">
              <w:rPr>
                <w:rFonts w:asciiTheme="minorHAnsi" w:hAnsiTheme="minorHAnsi" w:cstheme="minorHAnsi"/>
                <w:color w:val="000000" w:themeColor="text1"/>
                <w:w w:val="105"/>
                <w:sz w:val="24"/>
                <w:szCs w:val="24"/>
              </w:rPr>
              <w:t>Lean, Create, Collaborate!</w:t>
            </w:r>
          </w:p>
          <w:p w14:paraId="6869C1C5" w14:textId="39003539" w:rsidR="00AA550B" w:rsidRPr="00AA550B" w:rsidRDefault="00AA550B" w:rsidP="00C7412B">
            <w:pPr>
              <w:pStyle w:val="ListParagraph"/>
              <w:numPr>
                <w:ilvl w:val="0"/>
                <w:numId w:val="2"/>
              </w:numPr>
              <w:rPr>
                <w:rFonts w:asciiTheme="minorHAnsi" w:hAnsiTheme="minorHAnsi" w:cstheme="minorHAnsi"/>
                <w:color w:val="000000" w:themeColor="text1"/>
                <w:w w:val="105"/>
                <w:sz w:val="24"/>
                <w:szCs w:val="24"/>
              </w:rPr>
            </w:pPr>
            <w:r w:rsidRPr="00AA550B">
              <w:rPr>
                <w:rFonts w:asciiTheme="minorHAnsi" w:hAnsiTheme="minorHAnsi" w:cstheme="minorHAnsi"/>
                <w:color w:val="000000" w:themeColor="text1"/>
                <w:w w:val="105"/>
                <w:sz w:val="24"/>
                <w:szCs w:val="24"/>
              </w:rPr>
              <w:t>Hands-on, Create and Collaborate</w:t>
            </w:r>
          </w:p>
          <w:p w14:paraId="5806956F" w14:textId="31CBC315" w:rsidR="00AA550B" w:rsidRPr="00AA550B" w:rsidRDefault="00AA550B" w:rsidP="00C7412B">
            <w:pPr>
              <w:pStyle w:val="ListParagraph"/>
              <w:numPr>
                <w:ilvl w:val="0"/>
                <w:numId w:val="2"/>
              </w:numPr>
              <w:rPr>
                <w:rFonts w:asciiTheme="minorHAnsi" w:hAnsiTheme="minorHAnsi" w:cstheme="minorHAnsi"/>
                <w:color w:val="000000" w:themeColor="text1"/>
                <w:w w:val="105"/>
                <w:sz w:val="24"/>
                <w:szCs w:val="24"/>
              </w:rPr>
            </w:pPr>
            <w:r w:rsidRPr="00AA550B">
              <w:rPr>
                <w:rFonts w:asciiTheme="minorHAnsi" w:hAnsiTheme="minorHAnsi" w:cstheme="minorHAnsi"/>
                <w:color w:val="000000" w:themeColor="text1"/>
                <w:w w:val="105"/>
                <w:sz w:val="24"/>
                <w:szCs w:val="24"/>
              </w:rPr>
              <w:t>Conclusion</w:t>
            </w:r>
          </w:p>
          <w:p w14:paraId="2896D4A0" w14:textId="5BD192B5" w:rsidR="00C7412B" w:rsidRPr="00C7412B" w:rsidRDefault="00C7412B" w:rsidP="00AA550B">
            <w:pPr>
              <w:pStyle w:val="ListParagraph"/>
              <w:ind w:left="1440"/>
              <w:rPr>
                <w:rFonts w:asciiTheme="minorHAnsi" w:hAnsiTheme="minorHAnsi" w:cstheme="minorHAnsi"/>
                <w:color w:val="000000" w:themeColor="text1"/>
                <w:w w:val="105"/>
                <w:sz w:val="24"/>
                <w:szCs w:val="24"/>
                <w:highlight w:val="red"/>
              </w:rPr>
            </w:pPr>
          </w:p>
          <w:p w14:paraId="3D67B460" w14:textId="77777777" w:rsidR="004937CA" w:rsidRPr="00C7412B" w:rsidRDefault="004937CA" w:rsidP="0033139D">
            <w:pPr>
              <w:pStyle w:val="ListParagraph"/>
              <w:ind w:left="1440"/>
              <w:rPr>
                <w:rFonts w:asciiTheme="minorHAnsi" w:hAnsiTheme="minorHAnsi" w:cstheme="minorHAnsi"/>
                <w:color w:val="4F81BD"/>
                <w:w w:val="105"/>
                <w:sz w:val="24"/>
                <w:szCs w:val="24"/>
              </w:rPr>
            </w:pPr>
          </w:p>
        </w:tc>
      </w:tr>
    </w:tbl>
    <w:p w14:paraId="0E70FEBF" w14:textId="77777777" w:rsidR="004937CA" w:rsidRDefault="004937CA" w:rsidP="004937CA"/>
    <w:p w14:paraId="5FF06413" w14:textId="77777777" w:rsidR="00640557" w:rsidRDefault="00640557" w:rsidP="004937CA"/>
    <w:p w14:paraId="243C241E" w14:textId="77777777" w:rsidR="00640557" w:rsidRDefault="00640557" w:rsidP="004937CA"/>
    <w:p w14:paraId="32424600" w14:textId="77777777" w:rsidR="00640557" w:rsidRDefault="00640557">
      <w:pPr>
        <w:rPr>
          <w:highlight w:val="red"/>
        </w:rPr>
      </w:pPr>
      <w:r>
        <w:rPr>
          <w:highlight w:val="red"/>
        </w:rPr>
        <w:br w:type="page"/>
      </w:r>
    </w:p>
    <w:p w14:paraId="33844332" w14:textId="77777777" w:rsidR="00640557" w:rsidRDefault="00640557" w:rsidP="00640557">
      <w:pPr>
        <w:pStyle w:val="Heading2"/>
        <w:jc w:val="center"/>
      </w:pPr>
      <w:bookmarkStart w:id="4" w:name="_Toc503523389"/>
      <w:r>
        <w:lastRenderedPageBreak/>
        <w:t>Module 1: Lab Workflow Overview</w:t>
      </w:r>
      <w:bookmarkEnd w:id="4"/>
    </w:p>
    <w:p w14:paraId="74129CCB" w14:textId="77777777" w:rsidR="00474C65" w:rsidRDefault="00474C65" w:rsidP="00474C65"/>
    <w:p w14:paraId="09160A77" w14:textId="77777777" w:rsidR="00474C65" w:rsidRDefault="00474C65" w:rsidP="00474C65">
      <w:r>
        <w:rPr>
          <w:noProof/>
        </w:rPr>
        <w:drawing>
          <wp:inline distT="0" distB="0" distL="0" distR="0" wp14:anchorId="774B4398" wp14:editId="5D4E15B7">
            <wp:extent cx="5943600" cy="2382225"/>
            <wp:effectExtent l="0" t="25400" r="12700" b="18415"/>
            <wp:docPr id="238" name="Diagram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2D9C2E4E" w14:textId="77777777" w:rsidR="00C17558" w:rsidRDefault="00C17558" w:rsidP="00474C65"/>
    <w:p w14:paraId="5BA92D37" w14:textId="77777777" w:rsidR="00C17558" w:rsidRDefault="00C17558">
      <w:r>
        <w:br w:type="page"/>
      </w:r>
    </w:p>
    <w:p w14:paraId="043890BE" w14:textId="6765A563" w:rsidR="00C17558" w:rsidRDefault="00A31355" w:rsidP="00A31355">
      <w:pPr>
        <w:pStyle w:val="Heading2"/>
      </w:pPr>
      <w:bookmarkStart w:id="5" w:name="_Toc503523390"/>
      <w:r>
        <w:lastRenderedPageBreak/>
        <w:t>Lab Instructions</w:t>
      </w:r>
      <w:bookmarkEnd w:id="5"/>
    </w:p>
    <w:p w14:paraId="091582DF" w14:textId="77777777" w:rsidR="00A31355" w:rsidRDefault="00A31355" w:rsidP="00A31355"/>
    <w:tbl>
      <w:tblPr>
        <w:tblStyle w:val="TableGrid"/>
        <w:tblW w:w="5272" w:type="pct"/>
        <w:tblLook w:val="04A0" w:firstRow="1" w:lastRow="0" w:firstColumn="1" w:lastColumn="0" w:noHBand="0" w:noVBand="1"/>
      </w:tblPr>
      <w:tblGrid>
        <w:gridCol w:w="792"/>
        <w:gridCol w:w="12254"/>
      </w:tblGrid>
      <w:tr w:rsidR="00A31355" w:rsidRPr="00A31355" w14:paraId="02B34B57" w14:textId="77777777" w:rsidTr="0033139D">
        <w:trPr>
          <w:trHeight w:val="566"/>
          <w:tblHeader/>
        </w:trPr>
        <w:tc>
          <w:tcPr>
            <w:tcW w:w="402" w:type="pct"/>
            <w:shd w:val="clear" w:color="auto" w:fill="D9D9D9" w:themeFill="background1" w:themeFillShade="D9"/>
          </w:tcPr>
          <w:p w14:paraId="194A612F" w14:textId="77777777" w:rsidR="00A31355" w:rsidRPr="00A31355" w:rsidRDefault="00A31355" w:rsidP="0033139D">
            <w:pPr>
              <w:jc w:val="center"/>
              <w:rPr>
                <w:rFonts w:cstheme="minorHAnsi"/>
                <w:sz w:val="28"/>
                <w:szCs w:val="28"/>
              </w:rPr>
            </w:pPr>
            <w:r w:rsidRPr="00A31355">
              <w:rPr>
                <w:rFonts w:cstheme="minorHAnsi"/>
                <w:sz w:val="28"/>
                <w:szCs w:val="28"/>
              </w:rPr>
              <w:t>Step</w:t>
            </w:r>
          </w:p>
        </w:tc>
        <w:tc>
          <w:tcPr>
            <w:tcW w:w="4598" w:type="pct"/>
            <w:shd w:val="clear" w:color="auto" w:fill="D9D9D9" w:themeFill="background1" w:themeFillShade="D9"/>
          </w:tcPr>
          <w:p w14:paraId="557EF614" w14:textId="77777777" w:rsidR="00A31355" w:rsidRPr="00A31355" w:rsidRDefault="00A31355" w:rsidP="00A31355">
            <w:pPr>
              <w:tabs>
                <w:tab w:val="left" w:pos="3870"/>
                <w:tab w:val="left" w:pos="4050"/>
              </w:tabs>
              <w:jc w:val="center"/>
              <w:rPr>
                <w:rFonts w:cstheme="minorHAnsi"/>
                <w:sz w:val="28"/>
                <w:szCs w:val="28"/>
              </w:rPr>
            </w:pPr>
            <w:r w:rsidRPr="00A31355">
              <w:rPr>
                <w:rFonts w:cstheme="minorHAnsi"/>
                <w:sz w:val="28"/>
                <w:szCs w:val="28"/>
              </w:rPr>
              <w:t>Action</w:t>
            </w:r>
          </w:p>
        </w:tc>
      </w:tr>
      <w:tr w:rsidR="00A31355" w:rsidRPr="00A31355" w14:paraId="493ECE2C" w14:textId="77777777" w:rsidTr="0033139D">
        <w:tc>
          <w:tcPr>
            <w:tcW w:w="402" w:type="pct"/>
          </w:tcPr>
          <w:p w14:paraId="335DF590" w14:textId="77777777" w:rsidR="00A31355" w:rsidRPr="00A31355" w:rsidRDefault="00A31355" w:rsidP="0033139D">
            <w:pPr>
              <w:jc w:val="center"/>
              <w:rPr>
                <w:rFonts w:cstheme="minorHAnsi"/>
              </w:rPr>
            </w:pPr>
            <w:r w:rsidRPr="00A31355">
              <w:rPr>
                <w:rFonts w:cstheme="minorHAnsi"/>
              </w:rPr>
              <w:t>1</w:t>
            </w:r>
          </w:p>
        </w:tc>
        <w:tc>
          <w:tcPr>
            <w:tcW w:w="4598" w:type="pct"/>
          </w:tcPr>
          <w:p w14:paraId="36A26E8E" w14:textId="12424E7A" w:rsidR="00A31355" w:rsidRPr="00A31355" w:rsidRDefault="00AA550B" w:rsidP="0033139D">
            <w:pPr>
              <w:rPr>
                <w:rFonts w:cstheme="minorHAnsi"/>
                <w:b/>
                <w:u w:val="single"/>
              </w:rPr>
            </w:pPr>
            <w:r>
              <w:rPr>
                <w:rFonts w:cstheme="minorHAnsi"/>
                <w:b/>
                <w:u w:val="single"/>
              </w:rPr>
              <w:t>Set up your IBM Cloud Account with DSX</w:t>
            </w:r>
          </w:p>
          <w:p w14:paraId="107814E1" w14:textId="77777777" w:rsidR="00A31355" w:rsidRPr="00A31355" w:rsidRDefault="00A31355" w:rsidP="0033139D">
            <w:pPr>
              <w:pStyle w:val="TableParagraph"/>
              <w:spacing w:before="8"/>
              <w:rPr>
                <w:rFonts w:asciiTheme="minorHAnsi" w:hAnsiTheme="minorHAnsi" w:cstheme="minorHAnsi"/>
                <w:b/>
                <w:szCs w:val="24"/>
              </w:rPr>
            </w:pPr>
          </w:p>
          <w:p w14:paraId="0724CA6B" w14:textId="0706212D" w:rsidR="00763372" w:rsidRDefault="00763372" w:rsidP="00763372">
            <w:pPr>
              <w:pStyle w:val="ListParagraph"/>
              <w:numPr>
                <w:ilvl w:val="0"/>
                <w:numId w:val="13"/>
              </w:numPr>
              <w:rPr>
                <w:rFonts w:ascii="Times" w:eastAsia="Times" w:hAnsi="Times" w:cs="Times"/>
              </w:rPr>
            </w:pPr>
            <w:r w:rsidRPr="00763372">
              <w:rPr>
                <w:rFonts w:ascii="Times" w:hAnsi="Times"/>
              </w:rPr>
              <w:t xml:space="preserve">Log into IBM Data Science Experience at  </w:t>
            </w:r>
            <w:hyperlink r:id="rId18">
              <w:r w:rsidRPr="00763372">
                <w:rPr>
                  <w:rStyle w:val="Hyperlink"/>
                  <w:rFonts w:ascii="Times" w:eastAsia="Times" w:hAnsi="Times" w:cs="Times"/>
                  <w:szCs w:val="24"/>
                </w:rPr>
                <w:t>http://</w:t>
              </w:r>
              <w:proofErr w:type="spellStart"/>
              <w:r w:rsidRPr="00763372">
                <w:rPr>
                  <w:rStyle w:val="Hyperlink"/>
                  <w:rFonts w:ascii="Times" w:eastAsia="Times" w:hAnsi="Times" w:cs="Times"/>
                  <w:szCs w:val="24"/>
                </w:rPr>
                <w:t>datascience.ibm.com</w:t>
              </w:r>
              <w:proofErr w:type="spellEnd"/>
              <w:r w:rsidRPr="00763372">
                <w:rPr>
                  <w:rStyle w:val="Hyperlink"/>
                  <w:rFonts w:ascii="Times" w:eastAsia="Times" w:hAnsi="Times" w:cs="Times"/>
                  <w:szCs w:val="24"/>
                </w:rPr>
                <w:t>/</w:t>
              </w:r>
            </w:hyperlink>
            <w:r w:rsidRPr="00763372">
              <w:rPr>
                <w:rFonts w:ascii="Times" w:eastAsia="Times" w:hAnsi="Times" w:cs="Times"/>
              </w:rPr>
              <w:t xml:space="preserve"> </w:t>
            </w:r>
          </w:p>
          <w:p w14:paraId="29762C83" w14:textId="39B9A407" w:rsidR="00763372" w:rsidRPr="00763372" w:rsidRDefault="00763372" w:rsidP="00763372">
            <w:pPr>
              <w:pStyle w:val="ListParagraph"/>
              <w:numPr>
                <w:ilvl w:val="0"/>
                <w:numId w:val="13"/>
              </w:numPr>
              <w:rPr>
                <w:rFonts w:ascii="Times" w:eastAsia="Times" w:hAnsi="Times" w:cs="Times"/>
              </w:rPr>
            </w:pPr>
            <w:r w:rsidRPr="00763372">
              <w:rPr>
                <w:rFonts w:ascii="Times" w:hAnsi="Times"/>
                <w:sz w:val="24"/>
                <w:szCs w:val="24"/>
              </w:rPr>
              <w:t xml:space="preserve">Click “Sign Up”. </w:t>
            </w:r>
          </w:p>
          <w:p w14:paraId="35965590" w14:textId="77777777" w:rsidR="00763372" w:rsidRPr="008C085B"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3600" behindDoc="0" locked="0" layoutInCell="1" allowOverlap="1" wp14:anchorId="15DC3094" wp14:editId="3B406147">
                      <wp:simplePos x="0" y="0"/>
                      <wp:positionH relativeFrom="column">
                        <wp:posOffset>5338858</wp:posOffset>
                      </wp:positionH>
                      <wp:positionV relativeFrom="paragraph">
                        <wp:posOffset>-83392</wp:posOffset>
                      </wp:positionV>
                      <wp:extent cx="571441" cy="337702"/>
                      <wp:effectExtent l="0" t="0" r="13335" b="18415"/>
                      <wp:wrapNone/>
                      <wp:docPr id="32" name="Oval 32"/>
                      <wp:cNvGraphicFramePr/>
                      <a:graphic xmlns:a="http://schemas.openxmlformats.org/drawingml/2006/main">
                        <a:graphicData uri="http://schemas.microsoft.com/office/word/2010/wordprocessingShape">
                          <wps:wsp>
                            <wps:cNvSpPr/>
                            <wps:spPr>
                              <a:xfrm>
                                <a:off x="0" y="0"/>
                                <a:ext cx="571441" cy="33770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8AA319" id="Oval 32" o:spid="_x0000_s1026" style="position:absolute;margin-left:420.4pt;margin-top:-6.55pt;width:45pt;height:2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" filled="f" strokecolor="red" strokeweight="1.25pt">
                      <v:stroke joinstyle="miter"/>
                    </v:oval>
                  </w:pict>
                </mc:Fallback>
              </mc:AlternateContent>
            </w:r>
            <w:r w:rsidRPr="008C085B">
              <w:rPr>
                <w:rFonts w:ascii="Times" w:hAnsi="Times"/>
                <w:noProof/>
              </w:rPr>
              <w:drawing>
                <wp:inline distT="0" distB="0" distL="0" distR="0" wp14:anchorId="2FE0AD85" wp14:editId="596DA127">
                  <wp:extent cx="5942186" cy="2445488"/>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363" b="18431"/>
                          <a:stretch/>
                        </pic:blipFill>
                        <pic:spPr bwMode="auto">
                          <a:xfrm>
                            <a:off x="0" y="0"/>
                            <a:ext cx="5943600" cy="2446070"/>
                          </a:xfrm>
                          <a:prstGeom prst="rect">
                            <a:avLst/>
                          </a:prstGeom>
                          <a:ln>
                            <a:noFill/>
                          </a:ln>
                          <a:extLst>
                            <a:ext uri="{53640926-AAD7-44D8-BBD7-CCE9431645EC}">
                              <a14:shadowObscured xmlns:a14="http://schemas.microsoft.com/office/drawing/2010/main"/>
                            </a:ext>
                          </a:extLst>
                        </pic:spPr>
                      </pic:pic>
                    </a:graphicData>
                  </a:graphic>
                </wp:inline>
              </w:drawing>
            </w:r>
          </w:p>
          <w:p w14:paraId="635D4316" w14:textId="77777777" w:rsidR="00763372" w:rsidRDefault="00763372" w:rsidP="00763372">
            <w:pPr>
              <w:rPr>
                <w:rFonts w:ascii="Times" w:hAnsi="Times"/>
              </w:rPr>
            </w:pPr>
          </w:p>
          <w:p w14:paraId="0BE391AA" w14:textId="54E7B461" w:rsidR="00763372" w:rsidRPr="00763372" w:rsidRDefault="00763372" w:rsidP="00763372">
            <w:pPr>
              <w:pStyle w:val="ListParagraph"/>
              <w:numPr>
                <w:ilvl w:val="0"/>
                <w:numId w:val="13"/>
              </w:numPr>
              <w:rPr>
                <w:rFonts w:ascii="Times" w:hAnsi="Times"/>
              </w:rPr>
            </w:pPr>
            <w:r w:rsidRPr="00763372">
              <w:rPr>
                <w:rFonts w:ascii="Times" w:hAnsi="Times"/>
              </w:rPr>
              <w:t>This will direct you to the Watson Data Platform. Follow the instructions to set up a new account.</w:t>
            </w:r>
          </w:p>
          <w:p w14:paraId="3457E519" w14:textId="77777777" w:rsidR="00763372" w:rsidRPr="008C085B" w:rsidRDefault="00763372" w:rsidP="00763372">
            <w:pPr>
              <w:rPr>
                <w:rFonts w:ascii="Times" w:hAnsi="Times"/>
              </w:rPr>
            </w:pPr>
            <w:r w:rsidRPr="008C085B">
              <w:rPr>
                <w:rFonts w:ascii="Times" w:hAnsi="Times"/>
                <w:noProof/>
              </w:rPr>
              <w:drawing>
                <wp:inline distT="0" distB="0" distL="0" distR="0" wp14:anchorId="5DCC4D34" wp14:editId="01BA9D49">
                  <wp:extent cx="5943600" cy="2806700"/>
                  <wp:effectExtent l="0" t="0" r="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502" b="6500"/>
                          <a:stretch/>
                        </pic:blipFill>
                        <pic:spPr bwMode="auto">
                          <a:xfrm>
                            <a:off x="0" y="0"/>
                            <a:ext cx="5943600" cy="2806700"/>
                          </a:xfrm>
                          <a:prstGeom prst="rect">
                            <a:avLst/>
                          </a:prstGeom>
                          <a:ln>
                            <a:noFill/>
                          </a:ln>
                          <a:extLst>
                            <a:ext uri="{53640926-AAD7-44D8-BBD7-CCE9431645EC}">
                              <a14:shadowObscured xmlns:a14="http://schemas.microsoft.com/office/drawing/2010/main"/>
                            </a:ext>
                          </a:extLst>
                        </pic:spPr>
                      </pic:pic>
                    </a:graphicData>
                  </a:graphic>
                </wp:inline>
              </w:drawing>
            </w:r>
          </w:p>
          <w:p w14:paraId="2AFCCEB8" w14:textId="77777777" w:rsidR="00763372" w:rsidRPr="008C085B" w:rsidRDefault="00763372" w:rsidP="00763372">
            <w:pPr>
              <w:jc w:val="center"/>
              <w:rPr>
                <w:rFonts w:ascii="Times" w:hAnsi="Times"/>
              </w:rPr>
            </w:pPr>
            <w:r w:rsidRPr="008C085B">
              <w:rPr>
                <w:rFonts w:ascii="Times" w:hAnsi="Times"/>
                <w:noProof/>
              </w:rPr>
              <w:lastRenderedPageBreak/>
              <w:drawing>
                <wp:inline distT="0" distB="0" distL="0" distR="0" wp14:anchorId="6F30A161" wp14:editId="37ABF85B">
                  <wp:extent cx="2137144" cy="139286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957" t="25208" r="33072" b="31270"/>
                          <a:stretch/>
                        </pic:blipFill>
                        <pic:spPr bwMode="auto">
                          <a:xfrm>
                            <a:off x="0" y="0"/>
                            <a:ext cx="2137963" cy="1393399"/>
                          </a:xfrm>
                          <a:prstGeom prst="rect">
                            <a:avLst/>
                          </a:prstGeom>
                          <a:ln>
                            <a:noFill/>
                          </a:ln>
                          <a:extLst>
                            <a:ext uri="{53640926-AAD7-44D8-BBD7-CCE9431645EC}">
                              <a14:shadowObscured xmlns:a14="http://schemas.microsoft.com/office/drawing/2010/main"/>
                            </a:ext>
                          </a:extLst>
                        </pic:spPr>
                      </pic:pic>
                    </a:graphicData>
                  </a:graphic>
                </wp:inline>
              </w:drawing>
            </w:r>
          </w:p>
          <w:p w14:paraId="3F932C21" w14:textId="27A95387"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You will need to log into your email account to confirm and complete account registration.</w:t>
            </w:r>
          </w:p>
          <w:p w14:paraId="0C10CC2D" w14:textId="71660DB6"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Select the “Confirm Account” link in the email to be redirected to IBM Cloud.</w:t>
            </w:r>
          </w:p>
          <w:p w14:paraId="7B759A2F"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4624" behindDoc="0" locked="0" layoutInCell="1" allowOverlap="1" wp14:anchorId="5B639E0A" wp14:editId="17B2BD74">
                      <wp:simplePos x="0" y="0"/>
                      <wp:positionH relativeFrom="column">
                        <wp:posOffset>1194435</wp:posOffset>
                      </wp:positionH>
                      <wp:positionV relativeFrom="paragraph">
                        <wp:posOffset>2176145</wp:posOffset>
                      </wp:positionV>
                      <wp:extent cx="917988" cy="337702"/>
                      <wp:effectExtent l="0" t="0" r="22225" b="18415"/>
                      <wp:wrapNone/>
                      <wp:docPr id="46" name="Oval 46"/>
                      <wp:cNvGraphicFramePr/>
                      <a:graphic xmlns:a="http://schemas.openxmlformats.org/drawingml/2006/main">
                        <a:graphicData uri="http://schemas.microsoft.com/office/word/2010/wordprocessingShape">
                          <wps:wsp>
                            <wps:cNvSpPr/>
                            <wps:spPr>
                              <a:xfrm>
                                <a:off x="0" y="0"/>
                                <a:ext cx="917988" cy="33770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38805" id="Oval 46" o:spid="_x0000_s1026" style="position:absolute;margin-left:94.05pt;margin-top:171.35pt;width:72.3pt;height:26.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" filled="f" strokecolor="red" strokeweight="1.25pt">
                      <v:stroke joinstyle="miter"/>
                    </v:oval>
                  </w:pict>
                </mc:Fallback>
              </mc:AlternateContent>
            </w:r>
            <w:r w:rsidRPr="008C085B">
              <w:rPr>
                <w:rFonts w:ascii="Times" w:hAnsi="Times"/>
                <w:noProof/>
              </w:rPr>
              <w:drawing>
                <wp:inline distT="0" distB="0" distL="0" distR="0" wp14:anchorId="3F1ABA1F" wp14:editId="7F630CD4">
                  <wp:extent cx="5943600" cy="281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882" b="573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69A8F3FC" w14:textId="77777777" w:rsidR="00763372" w:rsidRPr="008C085B" w:rsidRDefault="00763372" w:rsidP="00763372">
            <w:pPr>
              <w:rPr>
                <w:rFonts w:ascii="Times" w:hAnsi="Times"/>
              </w:rPr>
            </w:pPr>
          </w:p>
          <w:p w14:paraId="11A4EE94" w14:textId="77777777" w:rsidR="00763372" w:rsidRPr="008C085B" w:rsidRDefault="00763372" w:rsidP="00763372">
            <w:pPr>
              <w:rPr>
                <w:rFonts w:ascii="Times" w:hAnsi="Times"/>
              </w:rPr>
            </w:pPr>
            <w:r w:rsidRPr="008C085B">
              <w:rPr>
                <w:rFonts w:ascii="Times" w:hAnsi="Times"/>
                <w:noProof/>
              </w:rPr>
              <w:drawing>
                <wp:inline distT="0" distB="0" distL="0" distR="0" wp14:anchorId="15F00B7E" wp14:editId="34F59899">
                  <wp:extent cx="3093222" cy="1690577"/>
                  <wp:effectExtent l="0" t="0" r="571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651" t="10652" r="26292" b="38738"/>
                          <a:stretch/>
                        </pic:blipFill>
                        <pic:spPr bwMode="auto">
                          <a:xfrm>
                            <a:off x="0" y="0"/>
                            <a:ext cx="3094074" cy="1691043"/>
                          </a:xfrm>
                          <a:prstGeom prst="rect">
                            <a:avLst/>
                          </a:prstGeom>
                          <a:ln>
                            <a:noFill/>
                          </a:ln>
                          <a:extLst>
                            <a:ext uri="{53640926-AAD7-44D8-BBD7-CCE9431645EC}">
                              <a14:shadowObscured xmlns:a14="http://schemas.microsoft.com/office/drawing/2010/main"/>
                            </a:ext>
                          </a:extLst>
                        </pic:spPr>
                      </pic:pic>
                    </a:graphicData>
                  </a:graphic>
                </wp:inline>
              </w:drawing>
            </w:r>
            <w:r w:rsidRPr="008C085B">
              <w:rPr>
                <w:rFonts w:ascii="Times" w:hAnsi="Times"/>
                <w:noProof/>
              </w:rPr>
              <w:drawing>
                <wp:inline distT="0" distB="0" distL="0" distR="0" wp14:anchorId="4CEBE56C" wp14:editId="10CD30C9">
                  <wp:extent cx="2743200" cy="17582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907" t="11915" r="25939" b="35465"/>
                          <a:stretch/>
                        </pic:blipFill>
                        <pic:spPr bwMode="auto">
                          <a:xfrm>
                            <a:off x="0" y="0"/>
                            <a:ext cx="2743200" cy="1758212"/>
                          </a:xfrm>
                          <a:prstGeom prst="rect">
                            <a:avLst/>
                          </a:prstGeom>
                          <a:ln>
                            <a:noFill/>
                          </a:ln>
                          <a:extLst>
                            <a:ext uri="{53640926-AAD7-44D8-BBD7-CCE9431645EC}">
                              <a14:shadowObscured xmlns:a14="http://schemas.microsoft.com/office/drawing/2010/main"/>
                            </a:ext>
                          </a:extLst>
                        </pic:spPr>
                      </pic:pic>
                    </a:graphicData>
                  </a:graphic>
                </wp:inline>
              </w:drawing>
            </w:r>
          </w:p>
          <w:p w14:paraId="7F616A0B" w14:textId="08BAFCD8" w:rsidR="00763372" w:rsidRPr="00763372" w:rsidRDefault="00763372" w:rsidP="00763372">
            <w:pPr>
              <w:pStyle w:val="ListParagraph"/>
              <w:numPr>
                <w:ilvl w:val="0"/>
                <w:numId w:val="13"/>
              </w:numPr>
              <w:rPr>
                <w:rFonts w:ascii="Times" w:hAnsi="Times"/>
              </w:rPr>
            </w:pPr>
            <w:r w:rsidRPr="00763372">
              <w:rPr>
                <w:rFonts w:ascii="Times" w:hAnsi="Times"/>
              </w:rPr>
              <w:t>When you first sign into your new account, you will need to select and organization and space.</w:t>
            </w:r>
          </w:p>
          <w:p w14:paraId="572E36BC" w14:textId="77777777" w:rsidR="00763372" w:rsidRPr="008C085B" w:rsidRDefault="00763372" w:rsidP="00763372">
            <w:pPr>
              <w:rPr>
                <w:rFonts w:ascii="Times" w:hAnsi="Times"/>
                <w:color w:val="FF0000"/>
              </w:rPr>
            </w:pPr>
          </w:p>
          <w:p w14:paraId="6B2BE293" w14:textId="375D6EB7"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 xml:space="preserve"> </w:t>
            </w:r>
            <w:r w:rsidRPr="00763372">
              <w:rPr>
                <w:rFonts w:ascii="Times" w:hAnsi="Times"/>
                <w:color w:val="000000" w:themeColor="text1"/>
              </w:rPr>
              <w:t>We will be using the default options for this lab.</w:t>
            </w:r>
            <w:r>
              <w:rPr>
                <w:rFonts w:ascii="Times" w:hAnsi="Times"/>
                <w:color w:val="000000" w:themeColor="text1"/>
              </w:rPr>
              <w:t xml:space="preserve">  </w:t>
            </w:r>
            <w:r w:rsidRPr="00763372">
              <w:rPr>
                <w:rFonts w:ascii="Times" w:hAnsi="Times"/>
                <w:color w:val="000000" w:themeColor="text1"/>
                <w:sz w:val="24"/>
                <w:szCs w:val="24"/>
              </w:rPr>
              <w:t xml:space="preserve">Click “Continue”. </w:t>
            </w:r>
          </w:p>
          <w:p w14:paraId="0DA00DD4" w14:textId="77777777" w:rsidR="00763372" w:rsidRDefault="00763372" w:rsidP="00763372">
            <w:pPr>
              <w:rPr>
                <w:rFonts w:ascii="Times" w:hAnsi="Times"/>
              </w:rPr>
            </w:pPr>
            <w:r w:rsidRPr="008C085B">
              <w:rPr>
                <w:rFonts w:ascii="Times" w:hAnsi="Times"/>
                <w:noProof/>
              </w:rPr>
              <w:lastRenderedPageBreak/>
              <mc:AlternateContent>
                <mc:Choice Requires="wps">
                  <w:drawing>
                    <wp:anchor distT="0" distB="0" distL="114300" distR="114300" simplePos="0" relativeHeight="251675648" behindDoc="0" locked="0" layoutInCell="1" allowOverlap="1" wp14:anchorId="2AD54C9D" wp14:editId="53E8E259">
                      <wp:simplePos x="0" y="0"/>
                      <wp:positionH relativeFrom="column">
                        <wp:posOffset>3479800</wp:posOffset>
                      </wp:positionH>
                      <wp:positionV relativeFrom="paragraph">
                        <wp:posOffset>2199640</wp:posOffset>
                      </wp:positionV>
                      <wp:extent cx="572135" cy="345440"/>
                      <wp:effectExtent l="0" t="0" r="37465" b="35560"/>
                      <wp:wrapNone/>
                      <wp:docPr id="53" name="Oval 53"/>
                      <wp:cNvGraphicFramePr/>
                      <a:graphic xmlns:a="http://schemas.openxmlformats.org/drawingml/2006/main">
                        <a:graphicData uri="http://schemas.microsoft.com/office/word/2010/wordprocessingShape">
                          <wps:wsp>
                            <wps:cNvSpPr/>
                            <wps:spPr>
                              <a:xfrm>
                                <a:off x="0" y="0"/>
                                <a:ext cx="572135" cy="345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8B05D" id="Oval 53" o:spid="_x0000_s1026" style="position:absolute;margin-left:274pt;margin-top:173.2pt;width:45.05pt;height:2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" filled="f" strokecolor="red" strokeweight="1.25pt">
                      <v:stroke joinstyle="miter"/>
                    </v:oval>
                  </w:pict>
                </mc:Fallback>
              </mc:AlternateContent>
            </w:r>
            <w:r w:rsidRPr="008C085B">
              <w:rPr>
                <w:rFonts w:ascii="Times" w:hAnsi="Times"/>
                <w:noProof/>
              </w:rPr>
              <w:drawing>
                <wp:inline distT="0" distB="0" distL="0" distR="0" wp14:anchorId="28405CD4" wp14:editId="48360B74">
                  <wp:extent cx="5943600" cy="2819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363" b="725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503F2B32" w14:textId="77777777" w:rsidR="00763372" w:rsidRPr="008C085B" w:rsidRDefault="00763372" w:rsidP="00763372">
            <w:pPr>
              <w:rPr>
                <w:rFonts w:ascii="Times" w:hAnsi="Times"/>
              </w:rPr>
            </w:pPr>
            <w:r w:rsidRPr="008C085B">
              <w:rPr>
                <w:rFonts w:ascii="Times" w:hAnsi="Times"/>
                <w:noProof/>
              </w:rPr>
              <w:drawing>
                <wp:inline distT="0" distB="0" distL="0" distR="0" wp14:anchorId="5C624432" wp14:editId="40DF10F3">
                  <wp:extent cx="5943600" cy="14991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7" t="18098" r="-537" b="37035"/>
                          <a:stretch/>
                        </pic:blipFill>
                        <pic:spPr bwMode="auto">
                          <a:xfrm>
                            <a:off x="0" y="0"/>
                            <a:ext cx="5943600" cy="1499191"/>
                          </a:xfrm>
                          <a:prstGeom prst="rect">
                            <a:avLst/>
                          </a:prstGeom>
                          <a:ln>
                            <a:noFill/>
                          </a:ln>
                          <a:extLst>
                            <a:ext uri="{53640926-AAD7-44D8-BBD7-CCE9431645EC}">
                              <a14:shadowObscured xmlns:a14="http://schemas.microsoft.com/office/drawing/2010/main"/>
                            </a:ext>
                          </a:extLst>
                        </pic:spPr>
                      </pic:pic>
                    </a:graphicData>
                  </a:graphic>
                </wp:inline>
              </w:drawing>
            </w:r>
          </w:p>
          <w:p w14:paraId="22690B50" w14:textId="157A489E" w:rsidR="00763372" w:rsidRPr="00763372" w:rsidRDefault="00763372" w:rsidP="00763372">
            <w:pPr>
              <w:pStyle w:val="ListParagraph"/>
              <w:numPr>
                <w:ilvl w:val="0"/>
                <w:numId w:val="13"/>
              </w:numPr>
              <w:rPr>
                <w:rFonts w:ascii="Times" w:hAnsi="Times"/>
              </w:rPr>
            </w:pPr>
            <w:r w:rsidRPr="00763372">
              <w:rPr>
                <w:rFonts w:ascii="Times" w:hAnsi="Times"/>
              </w:rPr>
              <w:t xml:space="preserve">Once you see that the Object-Storage is done provisioning, click “Get Started”. </w:t>
            </w:r>
          </w:p>
          <w:p w14:paraId="32E3AFFD" w14:textId="77777777" w:rsidR="00763372" w:rsidRPr="008C085B" w:rsidRDefault="00763372" w:rsidP="00763372">
            <w:pPr>
              <w:rPr>
                <w:rFonts w:ascii="Times" w:hAnsi="Times"/>
              </w:rPr>
            </w:pPr>
          </w:p>
          <w:p w14:paraId="63E35207"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6672" behindDoc="0" locked="0" layoutInCell="1" allowOverlap="1" wp14:anchorId="489A0B80" wp14:editId="58B80371">
                      <wp:simplePos x="0" y="0"/>
                      <wp:positionH relativeFrom="column">
                        <wp:posOffset>3364230</wp:posOffset>
                      </wp:positionH>
                      <wp:positionV relativeFrom="paragraph">
                        <wp:posOffset>1143000</wp:posOffset>
                      </wp:positionV>
                      <wp:extent cx="798372" cy="342782"/>
                      <wp:effectExtent l="0" t="0" r="14605" b="13335"/>
                      <wp:wrapNone/>
                      <wp:docPr id="54" name="Oval 54"/>
                      <wp:cNvGraphicFramePr/>
                      <a:graphic xmlns:a="http://schemas.openxmlformats.org/drawingml/2006/main">
                        <a:graphicData uri="http://schemas.microsoft.com/office/word/2010/wordprocessingShape">
                          <wps:wsp>
                            <wps:cNvSpPr/>
                            <wps:spPr>
                              <a:xfrm>
                                <a:off x="0" y="0"/>
                                <a:ext cx="798372" cy="34278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0AC41" id="Oval 54" o:spid="_x0000_s1026" style="position:absolute;margin-left:264.9pt;margin-top:90pt;width:62.85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" filled="f" strokecolor="red" strokeweight="1.25pt">
                      <v:stroke joinstyle="miter"/>
                    </v:oval>
                  </w:pict>
                </mc:Fallback>
              </mc:AlternateContent>
            </w:r>
            <w:r w:rsidRPr="008C085B">
              <w:rPr>
                <w:rFonts w:ascii="Times" w:hAnsi="Times"/>
                <w:noProof/>
              </w:rPr>
              <w:drawing>
                <wp:inline distT="0" distB="0" distL="0" distR="0" wp14:anchorId="2668ED01" wp14:editId="225908DF">
                  <wp:extent cx="5943600"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123" b="384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22CEBD92" w14:textId="77777777" w:rsidR="00763372" w:rsidRPr="008C085B" w:rsidRDefault="00763372" w:rsidP="00763372">
            <w:pPr>
              <w:rPr>
                <w:rFonts w:ascii="Times" w:hAnsi="Times"/>
              </w:rPr>
            </w:pPr>
          </w:p>
          <w:p w14:paraId="704B5A82" w14:textId="77777777" w:rsidR="00763372" w:rsidRPr="008C085B" w:rsidRDefault="00763372" w:rsidP="00763372">
            <w:pPr>
              <w:rPr>
                <w:rFonts w:ascii="Times" w:hAnsi="Times"/>
              </w:rPr>
            </w:pPr>
            <w:r w:rsidRPr="008C085B">
              <w:rPr>
                <w:rFonts w:ascii="Times" w:hAnsi="Times"/>
                <w:noProof/>
              </w:rPr>
              <w:lastRenderedPageBreak/>
              <w:drawing>
                <wp:inline distT="0" distB="0" distL="0" distR="0" wp14:anchorId="4CB60DC1" wp14:editId="7F3A8E89">
                  <wp:extent cx="5943600" cy="2781300"/>
                  <wp:effectExtent l="0" t="0" r="0" b="127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882" b="6879"/>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5E8FAF24" w14:textId="77777777" w:rsidR="00A31355" w:rsidRPr="00763372" w:rsidRDefault="00A31355" w:rsidP="00763372">
            <w:pPr>
              <w:rPr>
                <w:rFonts w:cstheme="minorHAnsi"/>
              </w:rPr>
            </w:pPr>
          </w:p>
        </w:tc>
      </w:tr>
      <w:tr w:rsidR="00A31355" w:rsidRPr="00A31355" w14:paraId="2D392F54" w14:textId="77777777" w:rsidTr="0033139D">
        <w:trPr>
          <w:trHeight w:val="20"/>
        </w:trPr>
        <w:tc>
          <w:tcPr>
            <w:tcW w:w="402" w:type="pct"/>
          </w:tcPr>
          <w:p w14:paraId="09783C83" w14:textId="77777777" w:rsidR="00A31355" w:rsidRPr="00A31355" w:rsidRDefault="00A31355" w:rsidP="0033139D">
            <w:pPr>
              <w:jc w:val="center"/>
              <w:rPr>
                <w:rFonts w:cstheme="minorHAnsi"/>
              </w:rPr>
            </w:pPr>
            <w:r w:rsidRPr="00A31355">
              <w:rPr>
                <w:rFonts w:cstheme="minorHAnsi"/>
              </w:rPr>
              <w:lastRenderedPageBreak/>
              <w:t>2</w:t>
            </w:r>
          </w:p>
        </w:tc>
        <w:tc>
          <w:tcPr>
            <w:tcW w:w="4598" w:type="pct"/>
          </w:tcPr>
          <w:p w14:paraId="64B62EDA" w14:textId="02FA62F4" w:rsidR="00A31355" w:rsidRDefault="00763372" w:rsidP="00A31355">
            <w:pPr>
              <w:rPr>
                <w:rFonts w:cstheme="minorHAnsi"/>
                <w:b/>
                <w:u w:val="single"/>
              </w:rPr>
            </w:pPr>
            <w:r>
              <w:rPr>
                <w:rFonts w:cstheme="minorHAnsi"/>
                <w:b/>
                <w:u w:val="single"/>
              </w:rPr>
              <w:t xml:space="preserve">Part 2: Learn, Create, Collaborate! </w:t>
            </w:r>
          </w:p>
          <w:p w14:paraId="3C30430D" w14:textId="77777777" w:rsidR="00A31355" w:rsidRDefault="00A31355" w:rsidP="00A31355">
            <w:pPr>
              <w:rPr>
                <w:rFonts w:cstheme="minorHAnsi"/>
                <w:b/>
                <w:u w:val="single"/>
              </w:rPr>
            </w:pPr>
          </w:p>
          <w:p w14:paraId="1D8C7938" w14:textId="77777777" w:rsidR="00763372" w:rsidRPr="008C085B" w:rsidRDefault="00763372" w:rsidP="00763372">
            <w:pPr>
              <w:rPr>
                <w:rFonts w:ascii="Times" w:hAnsi="Times"/>
                <w:color w:val="FF0000"/>
              </w:rPr>
            </w:pPr>
          </w:p>
          <w:p w14:paraId="3113149D" w14:textId="6B21373F"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 xml:space="preserve">Click “Community on the top tab. </w:t>
            </w:r>
          </w:p>
          <w:p w14:paraId="440A9883" w14:textId="77777777" w:rsidR="00763372" w:rsidRPr="008C085B" w:rsidRDefault="00763372" w:rsidP="00763372">
            <w:pPr>
              <w:rPr>
                <w:rFonts w:ascii="Times" w:hAnsi="Times"/>
                <w:color w:val="000000" w:themeColor="text1"/>
              </w:rPr>
            </w:pPr>
            <w:r w:rsidRPr="008C085B">
              <w:rPr>
                <w:rFonts w:ascii="Times" w:hAnsi="Times"/>
                <w:noProof/>
                <w:color w:val="000000" w:themeColor="text1"/>
              </w:rPr>
              <w:drawing>
                <wp:inline distT="0" distB="0" distL="0" distR="0" wp14:anchorId="1C8BFD9E" wp14:editId="418D6214">
                  <wp:extent cx="5943600" cy="2679700"/>
                  <wp:effectExtent l="0" t="0" r="0"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4 at 3.31.59 PM.png"/>
                          <pic:cNvPicPr/>
                        </pic:nvPicPr>
                        <pic:blipFill rotWithShape="1">
                          <a:blip r:embed="rId29" cstate="print">
                            <a:extLst>
                              <a:ext uri="{28A0092B-C50C-407E-A947-70E740481C1C}">
                                <a14:useLocalDpi xmlns:a14="http://schemas.microsoft.com/office/drawing/2010/main" val="0"/>
                              </a:ext>
                            </a:extLst>
                          </a:blip>
                          <a:srcRect t="11177" b="7496"/>
                          <a:stretch/>
                        </pic:blipFill>
                        <pic:spPr bwMode="auto">
                          <a:xfrm>
                            <a:off x="0" y="0"/>
                            <a:ext cx="5943600" cy="2679700"/>
                          </a:xfrm>
                          <a:prstGeom prst="rect">
                            <a:avLst/>
                          </a:prstGeom>
                          <a:ln>
                            <a:noFill/>
                          </a:ln>
                          <a:extLst>
                            <a:ext uri="{53640926-AAD7-44D8-BBD7-CCE9431645EC}">
                              <a14:shadowObscured xmlns:a14="http://schemas.microsoft.com/office/drawing/2010/main"/>
                            </a:ext>
                          </a:extLst>
                        </pic:spPr>
                      </pic:pic>
                    </a:graphicData>
                  </a:graphic>
                </wp:inline>
              </w:drawing>
            </w:r>
          </w:p>
          <w:p w14:paraId="6589AC62" w14:textId="77777777" w:rsidR="00763372" w:rsidRPr="008C085B" w:rsidRDefault="00763372" w:rsidP="00763372">
            <w:pPr>
              <w:rPr>
                <w:rFonts w:ascii="Times" w:hAnsi="Times"/>
                <w:color w:val="000000" w:themeColor="text1"/>
              </w:rPr>
            </w:pPr>
          </w:p>
          <w:p w14:paraId="6DA720C9" w14:textId="0366DD5E"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 xml:space="preserve">Scroll down to the tutorials and click on “Rapidly build Machine Learning flows with DSX” to open the tutorial. </w:t>
            </w:r>
          </w:p>
          <w:p w14:paraId="3FA1C285" w14:textId="77777777" w:rsidR="00763372" w:rsidRPr="008C085B" w:rsidRDefault="00763372" w:rsidP="00763372">
            <w:pPr>
              <w:rPr>
                <w:rFonts w:ascii="Times" w:hAnsi="Times"/>
                <w:color w:val="000000" w:themeColor="text1"/>
              </w:rPr>
            </w:pPr>
          </w:p>
          <w:p w14:paraId="3BB039C4" w14:textId="77777777" w:rsidR="00763372" w:rsidRPr="008C085B" w:rsidRDefault="00763372" w:rsidP="00763372">
            <w:pPr>
              <w:rPr>
                <w:rFonts w:ascii="Times" w:hAnsi="Times"/>
                <w:color w:val="000000" w:themeColor="text1"/>
              </w:rPr>
            </w:pPr>
            <w:r w:rsidRPr="008C085B">
              <w:rPr>
                <w:rFonts w:ascii="Times" w:hAnsi="Times"/>
                <w:noProof/>
                <w:color w:val="000000" w:themeColor="text1"/>
              </w:rPr>
              <w:lastRenderedPageBreak/>
              <w:drawing>
                <wp:inline distT="0" distB="0" distL="0" distR="0" wp14:anchorId="67F85E46" wp14:editId="3E45886F">
                  <wp:extent cx="5943600" cy="29565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04 at 3.36.09 PM.png"/>
                          <pic:cNvPicPr/>
                        </pic:nvPicPr>
                        <pic:blipFill rotWithShape="1">
                          <a:blip r:embed="rId30" cstate="print">
                            <a:extLst>
                              <a:ext uri="{28A0092B-C50C-407E-A947-70E740481C1C}">
                                <a14:useLocalDpi xmlns:a14="http://schemas.microsoft.com/office/drawing/2010/main" val="0"/>
                              </a:ext>
                            </a:extLst>
                          </a:blip>
                          <a:srcRect t="9932" b="1146"/>
                          <a:stretch/>
                        </pic:blipFill>
                        <pic:spPr bwMode="auto">
                          <a:xfrm>
                            <a:off x="0" y="0"/>
                            <a:ext cx="5943600" cy="2956560"/>
                          </a:xfrm>
                          <a:prstGeom prst="rect">
                            <a:avLst/>
                          </a:prstGeom>
                          <a:ln>
                            <a:noFill/>
                          </a:ln>
                          <a:extLst>
                            <a:ext uri="{53640926-AAD7-44D8-BBD7-CCE9431645EC}">
                              <a14:shadowObscured xmlns:a14="http://schemas.microsoft.com/office/drawing/2010/main"/>
                            </a:ext>
                          </a:extLst>
                        </pic:spPr>
                      </pic:pic>
                    </a:graphicData>
                  </a:graphic>
                </wp:inline>
              </w:drawing>
            </w:r>
          </w:p>
          <w:p w14:paraId="72A4D8AF" w14:textId="77777777" w:rsidR="00763372" w:rsidRPr="008C085B" w:rsidRDefault="00763372" w:rsidP="00763372">
            <w:pPr>
              <w:rPr>
                <w:rFonts w:ascii="Times" w:hAnsi="Times"/>
                <w:color w:val="FF0000"/>
              </w:rPr>
            </w:pPr>
          </w:p>
          <w:p w14:paraId="3919B287" w14:textId="77777777" w:rsidR="00763372" w:rsidRPr="008C085B" w:rsidRDefault="00763372" w:rsidP="00763372">
            <w:pPr>
              <w:rPr>
                <w:rFonts w:ascii="Times" w:hAnsi="Times"/>
                <w:color w:val="FF0000"/>
              </w:rPr>
            </w:pPr>
            <w:r w:rsidRPr="008C085B">
              <w:rPr>
                <w:rFonts w:ascii="Times" w:hAnsi="Times"/>
                <w:noProof/>
                <w:color w:val="FF0000"/>
              </w:rPr>
              <w:drawing>
                <wp:inline distT="0" distB="0" distL="0" distR="0" wp14:anchorId="0C8FDE79" wp14:editId="06567AC3">
                  <wp:extent cx="5943600" cy="29051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04 at 3.38.02 PM.png"/>
                          <pic:cNvPicPr/>
                        </pic:nvPicPr>
                        <pic:blipFill rotWithShape="1">
                          <a:blip r:embed="rId31" cstate="print">
                            <a:extLst>
                              <a:ext uri="{28A0092B-C50C-407E-A947-70E740481C1C}">
                                <a14:useLocalDpi xmlns:a14="http://schemas.microsoft.com/office/drawing/2010/main" val="0"/>
                              </a:ext>
                            </a:extLst>
                          </a:blip>
                          <a:srcRect t="10905"/>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29E2AFC0" w14:textId="77777777" w:rsidR="00763372" w:rsidRPr="008C085B" w:rsidRDefault="00763372" w:rsidP="00763372">
            <w:pPr>
              <w:rPr>
                <w:rFonts w:ascii="Times" w:hAnsi="Times"/>
                <w:color w:val="FF0000"/>
              </w:rPr>
            </w:pPr>
          </w:p>
          <w:p w14:paraId="787D0FE5" w14:textId="00B77435"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 xml:space="preserve">Once you’re done reviewing the tutorial, close the tab to return to the main area of DSX. </w:t>
            </w:r>
          </w:p>
          <w:p w14:paraId="70D7B867" w14:textId="77777777" w:rsidR="00763372" w:rsidRPr="008C085B" w:rsidRDefault="00763372" w:rsidP="00763372">
            <w:pPr>
              <w:rPr>
                <w:rFonts w:ascii="Times" w:hAnsi="Times"/>
                <w:color w:val="FF0000"/>
              </w:rPr>
            </w:pPr>
          </w:p>
          <w:p w14:paraId="1ECA3D22" w14:textId="3211920C"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 xml:space="preserve">Click “Articles”, and hover over several cards to see a summary of the types of articles added in the community. </w:t>
            </w:r>
          </w:p>
          <w:p w14:paraId="4F98029D" w14:textId="77777777" w:rsidR="00763372" w:rsidRPr="008C085B" w:rsidRDefault="00763372" w:rsidP="00763372">
            <w:pPr>
              <w:rPr>
                <w:rFonts w:ascii="Times" w:hAnsi="Times"/>
                <w:color w:val="FF0000"/>
              </w:rPr>
            </w:pPr>
            <w:r w:rsidRPr="008C085B">
              <w:rPr>
                <w:rFonts w:ascii="Times" w:hAnsi="Times"/>
                <w:noProof/>
              </w:rPr>
              <w:lastRenderedPageBreak/>
              <mc:AlternateContent>
                <mc:Choice Requires="wps">
                  <w:drawing>
                    <wp:anchor distT="0" distB="0" distL="114300" distR="114300" simplePos="0" relativeHeight="251678720" behindDoc="0" locked="0" layoutInCell="1" allowOverlap="1" wp14:anchorId="3EB04429" wp14:editId="0B33B104">
                      <wp:simplePos x="0" y="0"/>
                      <wp:positionH relativeFrom="column">
                        <wp:posOffset>1353185</wp:posOffset>
                      </wp:positionH>
                      <wp:positionV relativeFrom="paragraph">
                        <wp:posOffset>443629</wp:posOffset>
                      </wp:positionV>
                      <wp:extent cx="564205" cy="236456"/>
                      <wp:effectExtent l="0" t="0" r="20320" b="17780"/>
                      <wp:wrapNone/>
                      <wp:docPr id="193" name="Oval 193"/>
                      <wp:cNvGraphicFramePr/>
                      <a:graphic xmlns:a="http://schemas.openxmlformats.org/drawingml/2006/main">
                        <a:graphicData uri="http://schemas.microsoft.com/office/word/2010/wordprocessingShape">
                          <wps:wsp>
                            <wps:cNvSpPr/>
                            <wps:spPr>
                              <a:xfrm>
                                <a:off x="0" y="0"/>
                                <a:ext cx="564205" cy="23645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95EBC" id="Oval 193" o:spid="_x0000_s1026" style="position:absolute;margin-left:106.55pt;margin-top:34.95pt;width:44.45pt;height:18.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" filled="f" strokecolor="red" strokeweight="1.25pt">
                      <v:stroke joinstyle="miter"/>
                    </v:oval>
                  </w:pict>
                </mc:Fallback>
              </mc:AlternateContent>
            </w:r>
            <w:r w:rsidRPr="008C085B">
              <w:rPr>
                <w:rFonts w:ascii="Times" w:hAnsi="Times"/>
                <w:noProof/>
                <w:color w:val="FF0000"/>
              </w:rPr>
              <w:drawing>
                <wp:inline distT="0" distB="0" distL="0" distR="0" wp14:anchorId="591A8AF1" wp14:editId="6A512AFF">
                  <wp:extent cx="5943600" cy="2915920"/>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04 at 3.50.49 PM.png"/>
                          <pic:cNvPicPr/>
                        </pic:nvPicPr>
                        <pic:blipFill rotWithShape="1">
                          <a:blip r:embed="rId32" cstate="print">
                            <a:extLst>
                              <a:ext uri="{28A0092B-C50C-407E-A947-70E740481C1C}">
                                <a14:useLocalDpi xmlns:a14="http://schemas.microsoft.com/office/drawing/2010/main" val="0"/>
                              </a:ext>
                            </a:extLst>
                          </a:blip>
                          <a:srcRect t="11556"/>
                          <a:stretch/>
                        </pic:blipFill>
                        <pic:spPr bwMode="auto">
                          <a:xfrm>
                            <a:off x="0" y="0"/>
                            <a:ext cx="5943600" cy="2915920"/>
                          </a:xfrm>
                          <a:prstGeom prst="rect">
                            <a:avLst/>
                          </a:prstGeom>
                          <a:ln>
                            <a:noFill/>
                          </a:ln>
                          <a:extLst>
                            <a:ext uri="{53640926-AAD7-44D8-BBD7-CCE9431645EC}">
                              <a14:shadowObscured xmlns:a14="http://schemas.microsoft.com/office/drawing/2010/main"/>
                            </a:ext>
                          </a:extLst>
                        </pic:spPr>
                      </pic:pic>
                    </a:graphicData>
                  </a:graphic>
                </wp:inline>
              </w:drawing>
            </w:r>
          </w:p>
          <w:p w14:paraId="15A922E5" w14:textId="2C3F5825"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Click “Data Sets”.</w:t>
            </w:r>
          </w:p>
          <w:p w14:paraId="14AC6736" w14:textId="6DD7D81C"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 xml:space="preserve">Type into the search bar, “Customer demographics and sales”. </w:t>
            </w:r>
          </w:p>
          <w:p w14:paraId="3500490D" w14:textId="77777777" w:rsidR="00763372" w:rsidRPr="008C085B" w:rsidRDefault="00763372" w:rsidP="00763372">
            <w:pPr>
              <w:rPr>
                <w:rFonts w:ascii="Times" w:hAnsi="Times"/>
                <w:color w:val="000000" w:themeColor="text1"/>
              </w:rPr>
            </w:pPr>
          </w:p>
          <w:p w14:paraId="66FF47AB" w14:textId="77777777" w:rsidR="00763372" w:rsidRPr="001D2071" w:rsidRDefault="00763372" w:rsidP="00763372">
            <w:pPr>
              <w:rPr>
                <w:rFonts w:ascii="Times" w:hAnsi="Times"/>
                <w:color w:val="000000" w:themeColor="text1"/>
              </w:rPr>
            </w:pPr>
            <w:r w:rsidRPr="008C085B">
              <w:rPr>
                <w:rFonts w:ascii="Times" w:hAnsi="Times"/>
                <w:noProof/>
              </w:rPr>
              <mc:AlternateContent>
                <mc:Choice Requires="wps">
                  <w:drawing>
                    <wp:anchor distT="0" distB="0" distL="114300" distR="114300" simplePos="0" relativeHeight="251680768" behindDoc="0" locked="0" layoutInCell="1" allowOverlap="1" wp14:anchorId="46EB649C" wp14:editId="4F7F84B2">
                      <wp:simplePos x="0" y="0"/>
                      <wp:positionH relativeFrom="column">
                        <wp:posOffset>514527</wp:posOffset>
                      </wp:positionH>
                      <wp:positionV relativeFrom="paragraph">
                        <wp:posOffset>1289080</wp:posOffset>
                      </wp:positionV>
                      <wp:extent cx="1141272" cy="459740"/>
                      <wp:effectExtent l="0" t="0" r="27305" b="22860"/>
                      <wp:wrapNone/>
                      <wp:docPr id="194" name="Oval 194"/>
                      <wp:cNvGraphicFramePr/>
                      <a:graphic xmlns:a="http://schemas.openxmlformats.org/drawingml/2006/main">
                        <a:graphicData uri="http://schemas.microsoft.com/office/word/2010/wordprocessingShape">
                          <wps:wsp>
                            <wps:cNvSpPr/>
                            <wps:spPr>
                              <a:xfrm>
                                <a:off x="0" y="0"/>
                                <a:ext cx="1141272" cy="4597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2F470" id="Oval 194" o:spid="_x0000_s1026" style="position:absolute;margin-left:40.5pt;margin-top:101.5pt;width:89.85pt;height:3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" filled="f" strokecolor="red" strokeweight="1.25pt">
                      <v:stroke joinstyle="miter"/>
                    </v:oval>
                  </w:pict>
                </mc:Fallback>
              </mc:AlternateContent>
            </w:r>
            <w:r w:rsidRPr="008C085B">
              <w:rPr>
                <w:rFonts w:ascii="Times" w:hAnsi="Times"/>
                <w:noProof/>
                <w:color w:val="000000" w:themeColor="text1"/>
              </w:rPr>
              <w:drawing>
                <wp:inline distT="0" distB="0" distL="0" distR="0" wp14:anchorId="6A127A33" wp14:editId="61E6F90D">
                  <wp:extent cx="5943600" cy="2895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04 at 3.54.36 PM.png"/>
                          <pic:cNvPicPr/>
                        </pic:nvPicPr>
                        <pic:blipFill rotWithShape="1">
                          <a:blip r:embed="rId33" cstate="print">
                            <a:extLst>
                              <a:ext uri="{28A0092B-C50C-407E-A947-70E740481C1C}">
                                <a14:useLocalDpi xmlns:a14="http://schemas.microsoft.com/office/drawing/2010/main" val="0"/>
                              </a:ext>
                            </a:extLst>
                          </a:blip>
                          <a:srcRect t="16752" b="5299"/>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r w:rsidRPr="008C085B">
              <w:rPr>
                <w:rFonts w:ascii="Times" w:hAnsi="Times"/>
                <w:noProof/>
              </w:rPr>
              <mc:AlternateContent>
                <mc:Choice Requires="wps">
                  <w:drawing>
                    <wp:anchor distT="0" distB="0" distL="114300" distR="114300" simplePos="0" relativeHeight="251679744" behindDoc="0" locked="0" layoutInCell="1" allowOverlap="1" wp14:anchorId="74ED5198" wp14:editId="4F60274F">
                      <wp:simplePos x="0" y="0"/>
                      <wp:positionH relativeFrom="column">
                        <wp:posOffset>2400359</wp:posOffset>
                      </wp:positionH>
                      <wp:positionV relativeFrom="paragraph">
                        <wp:posOffset>488743</wp:posOffset>
                      </wp:positionV>
                      <wp:extent cx="567114" cy="340124"/>
                      <wp:effectExtent l="0" t="0" r="17145" b="15875"/>
                      <wp:wrapNone/>
                      <wp:docPr id="195" name="Oval 195"/>
                      <wp:cNvGraphicFramePr/>
                      <a:graphic xmlns:a="http://schemas.openxmlformats.org/drawingml/2006/main">
                        <a:graphicData uri="http://schemas.microsoft.com/office/word/2010/wordprocessingShape">
                          <wps:wsp>
                            <wps:cNvSpPr/>
                            <wps:spPr>
                              <a:xfrm>
                                <a:off x="0" y="0"/>
                                <a:ext cx="567114" cy="34012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020BB7" id="Oval 195" o:spid="_x0000_s1026" style="position:absolute;margin-left:189pt;margin-top:38.5pt;width:44.65pt;height:2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" filled="f" strokecolor="red" strokeweight="1.25pt">
                      <v:stroke joinstyle="miter"/>
                    </v:oval>
                  </w:pict>
                </mc:Fallback>
              </mc:AlternateContent>
            </w:r>
          </w:p>
          <w:p w14:paraId="6A6D640E" w14:textId="45EA9CDB"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Look at the data.</w:t>
            </w:r>
          </w:p>
          <w:p w14:paraId="01A44D5F" w14:textId="77777777" w:rsidR="00763372" w:rsidRPr="001D2071" w:rsidRDefault="00763372" w:rsidP="00763372">
            <w:pPr>
              <w:rPr>
                <w:rFonts w:ascii="Times" w:hAnsi="Times"/>
                <w:color w:val="000000" w:themeColor="text1"/>
              </w:rPr>
            </w:pPr>
            <w:r w:rsidRPr="008C085B">
              <w:rPr>
                <w:rFonts w:ascii="Times" w:hAnsi="Times"/>
                <w:noProof/>
                <w:color w:val="000000" w:themeColor="text1"/>
              </w:rPr>
              <w:lastRenderedPageBreak/>
              <w:drawing>
                <wp:inline distT="0" distB="0" distL="0" distR="0" wp14:anchorId="36D0DB8A" wp14:editId="05830ECF">
                  <wp:extent cx="5943600" cy="2832100"/>
                  <wp:effectExtent l="0" t="0" r="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04 at 3.55.54 PM.png"/>
                          <pic:cNvPicPr/>
                        </pic:nvPicPr>
                        <pic:blipFill rotWithShape="1">
                          <a:blip r:embed="rId34" cstate="print">
                            <a:extLst>
                              <a:ext uri="{28A0092B-C50C-407E-A947-70E740481C1C}">
                                <a14:useLocalDpi xmlns:a14="http://schemas.microsoft.com/office/drawing/2010/main" val="0"/>
                              </a:ext>
                            </a:extLst>
                          </a:blip>
                          <a:srcRect t="17123" b="6507"/>
                          <a:stretch/>
                        </pic:blipFill>
                        <pic:spPr bwMode="auto">
                          <a:xfrm>
                            <a:off x="0" y="0"/>
                            <a:ext cx="5943600" cy="2832100"/>
                          </a:xfrm>
                          <a:prstGeom prst="rect">
                            <a:avLst/>
                          </a:prstGeom>
                          <a:ln>
                            <a:noFill/>
                          </a:ln>
                          <a:extLst>
                            <a:ext uri="{53640926-AAD7-44D8-BBD7-CCE9431645EC}">
                              <a14:shadowObscured xmlns:a14="http://schemas.microsoft.com/office/drawing/2010/main"/>
                            </a:ext>
                          </a:extLst>
                        </pic:spPr>
                      </pic:pic>
                    </a:graphicData>
                  </a:graphic>
                </wp:inline>
              </w:drawing>
            </w:r>
          </w:p>
          <w:p w14:paraId="1738F8A6" w14:textId="15E47910" w:rsidR="00763372" w:rsidRPr="00763372" w:rsidRDefault="00763372" w:rsidP="00763372">
            <w:pPr>
              <w:pStyle w:val="ListParagraph"/>
              <w:numPr>
                <w:ilvl w:val="0"/>
                <w:numId w:val="14"/>
              </w:numPr>
              <w:rPr>
                <w:rFonts w:ascii="Times" w:hAnsi="Times"/>
                <w:color w:val="000000" w:themeColor="text1"/>
              </w:rPr>
            </w:pPr>
            <w:bookmarkStart w:id="6" w:name="_GoBack"/>
            <w:bookmarkEnd w:id="6"/>
            <w:r w:rsidRPr="00763372">
              <w:rPr>
                <w:rFonts w:ascii="Times" w:hAnsi="Times"/>
                <w:color w:val="000000" w:themeColor="text1"/>
              </w:rPr>
              <w:t xml:space="preserve">Exit the data set by clicking on the back arrow. </w:t>
            </w:r>
          </w:p>
          <w:p w14:paraId="7FA7C88D" w14:textId="77777777" w:rsidR="00763372" w:rsidRDefault="00763372" w:rsidP="00763372">
            <w:pPr>
              <w:rPr>
                <w:rFonts w:ascii="Times" w:hAnsi="Times"/>
                <w:color w:val="000000" w:themeColor="text1"/>
              </w:rPr>
            </w:pPr>
          </w:p>
          <w:p w14:paraId="62C5C32B" w14:textId="77777777" w:rsidR="00763372" w:rsidRPr="008C085B" w:rsidRDefault="00763372" w:rsidP="00763372">
            <w:pPr>
              <w:rPr>
                <w:rFonts w:ascii="Times" w:hAnsi="Times"/>
                <w:color w:val="000000" w:themeColor="text1"/>
              </w:rPr>
            </w:pPr>
            <w:r w:rsidRPr="008C085B">
              <w:rPr>
                <w:rFonts w:ascii="Times" w:hAnsi="Times"/>
                <w:noProof/>
                <w:color w:val="000000" w:themeColor="text1"/>
              </w:rPr>
              <w:drawing>
                <wp:inline distT="0" distB="0" distL="0" distR="0" wp14:anchorId="0FDBCE3B" wp14:editId="7E83554B">
                  <wp:extent cx="5943600" cy="29203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04 at 3.55.54 PM.png"/>
                          <pic:cNvPicPr/>
                        </pic:nvPicPr>
                        <pic:blipFill rotWithShape="1">
                          <a:blip r:embed="rId35" cstate="print">
                            <a:extLst>
                              <a:ext uri="{28A0092B-C50C-407E-A947-70E740481C1C}">
                                <a14:useLocalDpi xmlns:a14="http://schemas.microsoft.com/office/drawing/2010/main" val="0"/>
                              </a:ext>
                            </a:extLst>
                          </a:blip>
                          <a:srcRect t="15754"/>
                          <a:stretch/>
                        </pic:blipFill>
                        <pic:spPr bwMode="auto">
                          <a:xfrm>
                            <a:off x="0" y="0"/>
                            <a:ext cx="5943600" cy="2920365"/>
                          </a:xfrm>
                          <a:prstGeom prst="rect">
                            <a:avLst/>
                          </a:prstGeom>
                          <a:ln>
                            <a:noFill/>
                          </a:ln>
                          <a:extLst>
                            <a:ext uri="{53640926-AAD7-44D8-BBD7-CCE9431645EC}">
                              <a14:shadowObscured xmlns:a14="http://schemas.microsoft.com/office/drawing/2010/main"/>
                            </a:ext>
                          </a:extLst>
                        </pic:spPr>
                      </pic:pic>
                    </a:graphicData>
                  </a:graphic>
                </wp:inline>
              </w:drawing>
            </w:r>
          </w:p>
          <w:p w14:paraId="57DD271B" w14:textId="77777777" w:rsidR="00763372" w:rsidRPr="008C085B" w:rsidRDefault="00763372" w:rsidP="00763372">
            <w:pPr>
              <w:rPr>
                <w:rFonts w:ascii="Times" w:hAnsi="Times"/>
                <w:color w:val="000000" w:themeColor="text1"/>
              </w:rPr>
            </w:pPr>
          </w:p>
          <w:p w14:paraId="5A321285" w14:textId="472CB2C1"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 xml:space="preserve">Once we have created some projects to organize our work, we can add these datasets to them by clicking on the plus sign on the bottom of the card or bookmarking them to add them to the project as well as save their location for future reference. </w:t>
            </w:r>
          </w:p>
          <w:p w14:paraId="4DFD5EBE" w14:textId="77777777" w:rsidR="00763372" w:rsidRPr="008C085B" w:rsidRDefault="00763372" w:rsidP="00763372">
            <w:pPr>
              <w:rPr>
                <w:rFonts w:ascii="Times" w:hAnsi="Times"/>
                <w:color w:val="000000" w:themeColor="text1"/>
              </w:rPr>
            </w:pPr>
            <w:r w:rsidRPr="008C085B">
              <w:rPr>
                <w:rFonts w:ascii="Times" w:hAnsi="Times"/>
                <w:noProof/>
                <w:color w:val="000000" w:themeColor="text1"/>
              </w:rPr>
              <w:lastRenderedPageBreak/>
              <w:drawing>
                <wp:inline distT="0" distB="0" distL="0" distR="0" wp14:anchorId="0F6C105D" wp14:editId="3FBC8BD6">
                  <wp:extent cx="5943600" cy="290004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04 at 3.58.53 PM.png"/>
                          <pic:cNvPicPr/>
                        </pic:nvPicPr>
                        <pic:blipFill rotWithShape="1">
                          <a:blip r:embed="rId36" cstate="print">
                            <a:extLst>
                              <a:ext uri="{28A0092B-C50C-407E-A947-70E740481C1C}">
                                <a14:useLocalDpi xmlns:a14="http://schemas.microsoft.com/office/drawing/2010/main" val="0"/>
                              </a:ext>
                            </a:extLst>
                          </a:blip>
                          <a:srcRect t="16155"/>
                          <a:stretch/>
                        </pic:blipFill>
                        <pic:spPr bwMode="auto">
                          <a:xfrm>
                            <a:off x="0" y="0"/>
                            <a:ext cx="5943600" cy="2900045"/>
                          </a:xfrm>
                          <a:prstGeom prst="rect">
                            <a:avLst/>
                          </a:prstGeom>
                          <a:ln>
                            <a:noFill/>
                          </a:ln>
                          <a:extLst>
                            <a:ext uri="{53640926-AAD7-44D8-BBD7-CCE9431645EC}">
                              <a14:shadowObscured xmlns:a14="http://schemas.microsoft.com/office/drawing/2010/main"/>
                            </a:ext>
                          </a:extLst>
                        </pic:spPr>
                      </pic:pic>
                    </a:graphicData>
                  </a:graphic>
                </wp:inline>
              </w:drawing>
            </w:r>
          </w:p>
          <w:p w14:paraId="0C28847B" w14:textId="77777777" w:rsidR="00763372" w:rsidRPr="008C085B" w:rsidRDefault="00763372" w:rsidP="00763372">
            <w:pPr>
              <w:rPr>
                <w:rFonts w:ascii="Times" w:hAnsi="Times"/>
                <w:color w:val="FF0000"/>
              </w:rPr>
            </w:pPr>
          </w:p>
          <w:p w14:paraId="096F13EA" w14:textId="2104DEB3"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Click “ Notebooks”.</w:t>
            </w:r>
          </w:p>
          <w:p w14:paraId="055BB873" w14:textId="77777777" w:rsidR="00763372" w:rsidRPr="008C085B" w:rsidRDefault="00763372" w:rsidP="00763372">
            <w:pPr>
              <w:rPr>
                <w:rFonts w:ascii="Times" w:hAnsi="Times"/>
                <w:color w:val="000000" w:themeColor="text1"/>
              </w:rPr>
            </w:pPr>
          </w:p>
          <w:p w14:paraId="2ABFCF59" w14:textId="77777777" w:rsidR="00763372" w:rsidRPr="008C085B" w:rsidRDefault="00763372" w:rsidP="00763372">
            <w:pPr>
              <w:rPr>
                <w:rFonts w:ascii="Times" w:hAnsi="Times"/>
                <w:color w:val="000000" w:themeColor="text1"/>
              </w:rPr>
            </w:pPr>
            <w:r w:rsidRPr="008C085B">
              <w:rPr>
                <w:rFonts w:ascii="Times" w:hAnsi="Times"/>
                <w:noProof/>
                <w:color w:val="000000" w:themeColor="text1"/>
              </w:rPr>
              <w:drawing>
                <wp:inline distT="0" distB="0" distL="0" distR="0" wp14:anchorId="3F4D7898" wp14:editId="1A182F9F">
                  <wp:extent cx="5943600" cy="29375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04 at 4.11.1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1B824C52" w14:textId="1AB1F22A" w:rsidR="00763372" w:rsidRPr="00C92127" w:rsidRDefault="00763372" w:rsidP="00C92127">
            <w:pPr>
              <w:pStyle w:val="ListParagraph"/>
              <w:numPr>
                <w:ilvl w:val="0"/>
                <w:numId w:val="14"/>
              </w:numPr>
              <w:rPr>
                <w:rFonts w:ascii="Times" w:hAnsi="Times"/>
                <w:color w:val="000000" w:themeColor="text1"/>
              </w:rPr>
            </w:pPr>
            <w:r w:rsidRPr="00C92127">
              <w:rPr>
                <w:rFonts w:ascii="Times" w:hAnsi="Times"/>
                <w:color w:val="000000" w:themeColor="text1"/>
              </w:rPr>
              <w:t xml:space="preserve">Roll your mouse over several notebooks to read the descriptions of what is available.  Note that we can type in a keyword if we prefer to search rather than browse. </w:t>
            </w:r>
          </w:p>
          <w:p w14:paraId="70B6A819" w14:textId="267B0BB8" w:rsidR="00763372" w:rsidRPr="00C92127" w:rsidRDefault="00763372" w:rsidP="00C92127">
            <w:pPr>
              <w:pStyle w:val="ListParagraph"/>
              <w:numPr>
                <w:ilvl w:val="0"/>
                <w:numId w:val="14"/>
              </w:numPr>
              <w:rPr>
                <w:rFonts w:ascii="Times" w:hAnsi="Times"/>
                <w:color w:val="000000" w:themeColor="text1"/>
              </w:rPr>
            </w:pPr>
            <w:r w:rsidRPr="00C92127">
              <w:rPr>
                <w:rFonts w:ascii="Times" w:hAnsi="Times"/>
                <w:color w:val="000000" w:themeColor="text1"/>
              </w:rPr>
              <w:t>Type ML into the search and notice how the notebooks filter to those applicable to the search term</w:t>
            </w:r>
          </w:p>
          <w:p w14:paraId="2A5BBDC5" w14:textId="77777777" w:rsidR="00763372" w:rsidRPr="008C085B" w:rsidRDefault="00763372" w:rsidP="00763372">
            <w:pPr>
              <w:rPr>
                <w:rFonts w:ascii="Times" w:hAnsi="Times"/>
                <w:color w:val="000000" w:themeColor="text1"/>
              </w:rPr>
            </w:pPr>
            <w:r w:rsidRPr="008C085B">
              <w:rPr>
                <w:rFonts w:ascii="Times" w:hAnsi="Times"/>
                <w:noProof/>
                <w:color w:val="000000" w:themeColor="text1"/>
              </w:rPr>
              <w:lastRenderedPageBreak/>
              <w:drawing>
                <wp:inline distT="0" distB="0" distL="0" distR="0" wp14:anchorId="2CE7966B" wp14:editId="4B824E6D">
                  <wp:extent cx="5943600" cy="29197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04 at 4.12.1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2E4F2488" w14:textId="77777777" w:rsidR="00A31355" w:rsidRPr="00A31355" w:rsidRDefault="00A31355" w:rsidP="00A31355">
            <w:pPr>
              <w:rPr>
                <w:rFonts w:cstheme="minorHAnsi"/>
                <w:b/>
                <w:u w:val="single"/>
              </w:rPr>
            </w:pPr>
          </w:p>
        </w:tc>
      </w:tr>
      <w:tr w:rsidR="00A31355" w:rsidRPr="00A31355" w14:paraId="7597BD9A" w14:textId="77777777" w:rsidTr="0033139D">
        <w:trPr>
          <w:trHeight w:val="20"/>
        </w:trPr>
        <w:tc>
          <w:tcPr>
            <w:tcW w:w="402" w:type="pct"/>
          </w:tcPr>
          <w:p w14:paraId="05D96CA8" w14:textId="77777777" w:rsidR="00A31355" w:rsidRPr="00A31355" w:rsidRDefault="00A31355" w:rsidP="0033139D">
            <w:pPr>
              <w:jc w:val="center"/>
              <w:rPr>
                <w:rFonts w:cstheme="minorHAnsi"/>
              </w:rPr>
            </w:pPr>
            <w:r w:rsidRPr="00A31355">
              <w:rPr>
                <w:rFonts w:cstheme="minorHAnsi"/>
              </w:rPr>
              <w:lastRenderedPageBreak/>
              <w:t>3</w:t>
            </w:r>
          </w:p>
        </w:tc>
        <w:tc>
          <w:tcPr>
            <w:tcW w:w="4598" w:type="pct"/>
          </w:tcPr>
          <w:p w14:paraId="012A12EC" w14:textId="2014AD6B" w:rsidR="00A31355" w:rsidRDefault="00C92127" w:rsidP="00A31355">
            <w:pPr>
              <w:rPr>
                <w:rFonts w:cstheme="minorHAnsi"/>
                <w:b/>
                <w:u w:val="single"/>
              </w:rPr>
            </w:pPr>
            <w:r>
              <w:rPr>
                <w:rFonts w:cstheme="minorHAnsi"/>
                <w:b/>
                <w:u w:val="single"/>
              </w:rPr>
              <w:t xml:space="preserve">Part 3: Hands-on, Create and Collaborate </w:t>
            </w:r>
          </w:p>
          <w:p w14:paraId="46248974" w14:textId="77777777" w:rsidR="00A31355" w:rsidRDefault="00A31355" w:rsidP="00A31355">
            <w:pPr>
              <w:rPr>
                <w:rFonts w:cstheme="minorHAnsi"/>
                <w:b/>
                <w:u w:val="single"/>
              </w:rPr>
            </w:pPr>
          </w:p>
          <w:p w14:paraId="72F84C35" w14:textId="32F4542B"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 xml:space="preserve">Click “Watson Data Platform” on the top left corner of the screen to return to the home page of DSX. </w:t>
            </w:r>
            <w:r>
              <w:br/>
            </w:r>
          </w:p>
          <w:p w14:paraId="3A9077A7" w14:textId="32B79766"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Click “New Project”.</w:t>
            </w:r>
          </w:p>
          <w:p w14:paraId="534B18CF" w14:textId="77777777" w:rsidR="00C92127" w:rsidRPr="008C085B" w:rsidRDefault="00C92127" w:rsidP="00C92127">
            <w:pPr>
              <w:rPr>
                <w:rFonts w:ascii="Times" w:hAnsi="Times"/>
                <w:color w:val="000000" w:themeColor="text1"/>
              </w:rPr>
            </w:pPr>
            <w:r w:rsidRPr="008C085B">
              <w:rPr>
                <w:rFonts w:ascii="Times" w:hAnsi="Times"/>
                <w:noProof/>
              </w:rPr>
              <mc:AlternateContent>
                <mc:Choice Requires="wps">
                  <w:drawing>
                    <wp:anchor distT="0" distB="0" distL="114300" distR="114300" simplePos="0" relativeHeight="251682816" behindDoc="0" locked="0" layoutInCell="1" allowOverlap="1" wp14:anchorId="3C077D21" wp14:editId="06583907">
                      <wp:simplePos x="0" y="0"/>
                      <wp:positionH relativeFrom="column">
                        <wp:posOffset>0</wp:posOffset>
                      </wp:positionH>
                      <wp:positionV relativeFrom="paragraph">
                        <wp:posOffset>-2865</wp:posOffset>
                      </wp:positionV>
                      <wp:extent cx="1144143" cy="209875"/>
                      <wp:effectExtent l="0" t="0" r="24765" b="19050"/>
                      <wp:wrapNone/>
                      <wp:docPr id="207" name="Oval 207"/>
                      <wp:cNvGraphicFramePr/>
                      <a:graphic xmlns:a="http://schemas.openxmlformats.org/drawingml/2006/main">
                        <a:graphicData uri="http://schemas.microsoft.com/office/word/2010/wordprocessingShape">
                          <wps:wsp>
                            <wps:cNvSpPr/>
                            <wps:spPr>
                              <a:xfrm>
                                <a:off x="0" y="0"/>
                                <a:ext cx="1144143" cy="20987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8BAC7" id="Oval 207" o:spid="_x0000_s1026" style="position:absolute;margin-left:0;margin-top:-.25pt;width:90.1pt;height:16.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" filled="f" strokecolor="red" strokeweight="1.25pt">
                      <v:stroke joinstyle="miter"/>
                    </v:oval>
                  </w:pict>
                </mc:Fallback>
              </mc:AlternateContent>
            </w:r>
            <w:r w:rsidRPr="008C085B">
              <w:rPr>
                <w:rFonts w:ascii="Times" w:hAnsi="Times"/>
                <w:noProof/>
                <w:color w:val="000000" w:themeColor="text1"/>
              </w:rPr>
              <w:drawing>
                <wp:inline distT="0" distB="0" distL="0" distR="0" wp14:anchorId="01907373" wp14:editId="1DA9B535">
                  <wp:extent cx="5943600" cy="29425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05 at 8.57.22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0303A08F" w14:textId="09DCF8A9"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Name your project “Image Classification”.</w:t>
            </w:r>
          </w:p>
          <w:p w14:paraId="3D333BE1" w14:textId="5FBD3640"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Click “Create” once all fields are completed.</w:t>
            </w:r>
          </w:p>
          <w:p w14:paraId="718D0DD7" w14:textId="77777777" w:rsidR="00C92127" w:rsidRDefault="00C92127" w:rsidP="00C92127">
            <w:pPr>
              <w:rPr>
                <w:rFonts w:ascii="Times" w:hAnsi="Times"/>
                <w:color w:val="FF0000"/>
              </w:rPr>
            </w:pPr>
          </w:p>
          <w:p w14:paraId="4B58DF8D" w14:textId="77777777" w:rsidR="00C92127" w:rsidRPr="008C085B" w:rsidRDefault="00C92127" w:rsidP="00C92127">
            <w:pPr>
              <w:rPr>
                <w:rFonts w:ascii="Times" w:hAnsi="Times"/>
                <w:color w:val="FF0000"/>
              </w:rPr>
            </w:pPr>
            <w:r w:rsidRPr="008C085B">
              <w:rPr>
                <w:rFonts w:ascii="Times" w:hAnsi="Times"/>
                <w:noProof/>
              </w:rPr>
              <w:lastRenderedPageBreak/>
              <mc:AlternateContent>
                <mc:Choice Requires="wps">
                  <w:drawing>
                    <wp:anchor distT="0" distB="0" distL="114300" distR="114300" simplePos="0" relativeHeight="251683840" behindDoc="0" locked="0" layoutInCell="1" allowOverlap="1" wp14:anchorId="12996F1A" wp14:editId="2347E3F1">
                      <wp:simplePos x="0" y="0"/>
                      <wp:positionH relativeFrom="column">
                        <wp:posOffset>5078907</wp:posOffset>
                      </wp:positionH>
                      <wp:positionV relativeFrom="paragraph">
                        <wp:posOffset>2659897</wp:posOffset>
                      </wp:positionV>
                      <wp:extent cx="571205" cy="223520"/>
                      <wp:effectExtent l="0" t="0" r="13335" b="30480"/>
                      <wp:wrapNone/>
                      <wp:docPr id="208" name="Oval 208"/>
                      <wp:cNvGraphicFramePr/>
                      <a:graphic xmlns:a="http://schemas.openxmlformats.org/drawingml/2006/main">
                        <a:graphicData uri="http://schemas.microsoft.com/office/word/2010/wordprocessingShape">
                          <wps:wsp>
                            <wps:cNvSpPr/>
                            <wps:spPr>
                              <a:xfrm>
                                <a:off x="0" y="0"/>
                                <a:ext cx="571205" cy="22352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D3140C" id="Oval 208" o:spid="_x0000_s1026" style="position:absolute;margin-left:399.9pt;margin-top:209.45pt;width:45pt;height:1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" filled="f" strokecolor="red" strokeweight="1.25pt">
                      <v:stroke joinstyle="miter"/>
                    </v:oval>
                  </w:pict>
                </mc:Fallback>
              </mc:AlternateContent>
            </w:r>
            <w:r w:rsidRPr="008C085B">
              <w:rPr>
                <w:rFonts w:ascii="Times" w:hAnsi="Times"/>
                <w:noProof/>
                <w:color w:val="FF0000"/>
              </w:rPr>
              <w:drawing>
                <wp:inline distT="0" distB="0" distL="0" distR="0" wp14:anchorId="18006C2F" wp14:editId="6342F7D0">
                  <wp:extent cx="5943600" cy="290703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2-05 at 9.10.00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2B84F42C" w14:textId="77777777" w:rsidR="00C92127" w:rsidRPr="008C085B" w:rsidRDefault="00C92127" w:rsidP="00C92127">
            <w:pPr>
              <w:rPr>
                <w:rFonts w:ascii="Times" w:hAnsi="Times"/>
                <w:color w:val="FF0000"/>
              </w:rPr>
            </w:pPr>
          </w:p>
          <w:p w14:paraId="26980E8F" w14:textId="71879CB8"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 xml:space="preserve">We now have a project workspace created. </w:t>
            </w:r>
          </w:p>
          <w:p w14:paraId="32733DDF" w14:textId="77777777" w:rsidR="00C92127" w:rsidRPr="008C085B" w:rsidRDefault="00C92127" w:rsidP="00C92127">
            <w:pPr>
              <w:rPr>
                <w:rFonts w:ascii="Times" w:hAnsi="Times"/>
                <w:color w:val="000000" w:themeColor="text1"/>
              </w:rPr>
            </w:pPr>
          </w:p>
          <w:p w14:paraId="0A195727" w14:textId="77777777" w:rsidR="00C92127" w:rsidRPr="008C085B" w:rsidRDefault="00C92127" w:rsidP="00C92127">
            <w:pPr>
              <w:rPr>
                <w:rFonts w:ascii="Times" w:hAnsi="Times"/>
                <w:color w:val="000000" w:themeColor="text1"/>
              </w:rPr>
            </w:pPr>
            <w:r w:rsidRPr="008C085B">
              <w:rPr>
                <w:rFonts w:ascii="Times" w:hAnsi="Times"/>
                <w:noProof/>
                <w:color w:val="000000" w:themeColor="text1"/>
              </w:rPr>
              <w:drawing>
                <wp:inline distT="0" distB="0" distL="0" distR="0" wp14:anchorId="1B29D99E" wp14:editId="2F8E4589">
                  <wp:extent cx="5943600" cy="29216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05 at 9.26.2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9311D0E" w14:textId="77777777" w:rsidR="00C92127" w:rsidRDefault="00C92127" w:rsidP="00C92127">
            <w:pPr>
              <w:rPr>
                <w:rFonts w:ascii="Times" w:hAnsi="Times"/>
                <w:color w:val="FF0000"/>
              </w:rPr>
            </w:pPr>
            <w:r w:rsidRPr="1D651179">
              <w:rPr>
                <w:rFonts w:ascii="Times" w:hAnsi="Times"/>
                <w:color w:val="FF0000"/>
              </w:rPr>
              <w:t xml:space="preserve"> </w:t>
            </w:r>
          </w:p>
          <w:p w14:paraId="3C346A2B" w14:textId="77777777" w:rsidR="00C92127" w:rsidRPr="008C085B" w:rsidRDefault="00C92127" w:rsidP="00C92127">
            <w:pPr>
              <w:rPr>
                <w:rFonts w:ascii="Times" w:hAnsi="Times"/>
                <w:color w:val="FF0000"/>
              </w:rPr>
            </w:pPr>
          </w:p>
          <w:p w14:paraId="41D9C36C" w14:textId="3ABCE7C6"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Click on the collaborators tab and click “add collaborator”</w:t>
            </w:r>
          </w:p>
          <w:p w14:paraId="5A2ACADE" w14:textId="77777777" w:rsidR="00C92127" w:rsidRPr="008C085B" w:rsidRDefault="00C92127" w:rsidP="00C92127">
            <w:pPr>
              <w:rPr>
                <w:rFonts w:ascii="Times" w:hAnsi="Times"/>
                <w:color w:val="000000" w:themeColor="text1"/>
              </w:rPr>
            </w:pPr>
            <w:r w:rsidRPr="008C085B">
              <w:rPr>
                <w:rFonts w:ascii="Times" w:hAnsi="Times"/>
                <w:noProof/>
                <w:color w:val="000000" w:themeColor="text1"/>
              </w:rPr>
              <w:lastRenderedPageBreak/>
              <w:drawing>
                <wp:inline distT="0" distB="0" distL="0" distR="0" wp14:anchorId="000E6906" wp14:editId="43DFACE6">
                  <wp:extent cx="5943600" cy="28975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2-05 at 9.38.38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36B58F2D" w14:textId="77777777" w:rsidR="00C92127" w:rsidRPr="008C085B" w:rsidRDefault="00C92127" w:rsidP="00C92127">
            <w:pPr>
              <w:rPr>
                <w:rFonts w:ascii="Times" w:hAnsi="Times"/>
                <w:color w:val="000000" w:themeColor="text1"/>
              </w:rPr>
            </w:pPr>
          </w:p>
          <w:p w14:paraId="6E4273BB" w14:textId="659CB29B"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 xml:space="preserve">Since we did not restrict collaborators we can add anyone with an email address to this project and they can contribute as well as see the progress we’re making. </w:t>
            </w:r>
          </w:p>
          <w:p w14:paraId="065ECA98" w14:textId="77777777" w:rsidR="00C92127" w:rsidRPr="008C085B" w:rsidRDefault="00C92127" w:rsidP="00C92127">
            <w:pPr>
              <w:rPr>
                <w:rFonts w:ascii="Times" w:hAnsi="Times"/>
                <w:color w:val="000000" w:themeColor="text1"/>
              </w:rPr>
            </w:pPr>
          </w:p>
          <w:p w14:paraId="638DE34D" w14:textId="77777777" w:rsid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 xml:space="preserve">Add a secondary email address for yourself, or if you wish add me or Erika to your </w:t>
            </w:r>
            <w:proofErr w:type="spellStart"/>
            <w:r w:rsidRPr="00C92127">
              <w:rPr>
                <w:rFonts w:ascii="Times" w:hAnsi="Times"/>
                <w:color w:val="000000" w:themeColor="text1"/>
              </w:rPr>
              <w:t>project:</w:t>
            </w:r>
            <w:proofErr w:type="spellEnd"/>
          </w:p>
          <w:p w14:paraId="6A7C43F1" w14:textId="47F6A317" w:rsidR="00C92127" w:rsidRPr="00C92127" w:rsidRDefault="00C92127" w:rsidP="00C92127">
            <w:pPr>
              <w:ind w:left="360"/>
              <w:rPr>
                <w:rFonts w:ascii="Times" w:hAnsi="Times"/>
                <w:color w:val="000000" w:themeColor="text1"/>
                <w:sz w:val="22"/>
                <w:szCs w:val="22"/>
              </w:rPr>
            </w:pPr>
            <w:hyperlink r:id="rId43" w:history="1">
              <w:proofErr w:type="spellStart"/>
              <w:r w:rsidRPr="00C92127">
                <w:rPr>
                  <w:rStyle w:val="Hyperlink"/>
                  <w:rFonts w:ascii="Times" w:hAnsi="Times"/>
                </w:rPr>
                <w:t>ereuter@us.ibm.com</w:t>
              </w:r>
              <w:proofErr w:type="spellEnd"/>
            </w:hyperlink>
          </w:p>
          <w:p w14:paraId="2B1E6BD6" w14:textId="77777777" w:rsidR="00C92127" w:rsidRDefault="00C92127" w:rsidP="00C92127">
            <w:pPr>
              <w:ind w:left="360"/>
              <w:rPr>
                <w:color w:val="000000" w:themeColor="text1"/>
              </w:rPr>
            </w:pPr>
            <w:hyperlink r:id="rId44" w:history="1">
              <w:proofErr w:type="spellStart"/>
              <w:r w:rsidRPr="008C085B">
                <w:rPr>
                  <w:rStyle w:val="Hyperlink"/>
                  <w:rFonts w:ascii="Times" w:hAnsi="Times"/>
                </w:rPr>
                <w:t>erika.bratschun@ibm.com</w:t>
              </w:r>
              <w:proofErr w:type="spellEnd"/>
            </w:hyperlink>
          </w:p>
          <w:p w14:paraId="181292EF" w14:textId="592E2396"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 xml:space="preserve">Maybe you don’t trust us to make any edits to your notebooks, so set us as viewers, click add then invite. </w:t>
            </w:r>
          </w:p>
          <w:p w14:paraId="1B9B86F6" w14:textId="77777777" w:rsidR="00C92127" w:rsidRPr="008C085B" w:rsidRDefault="00C92127" w:rsidP="00C92127">
            <w:pPr>
              <w:rPr>
                <w:rFonts w:ascii="Times" w:hAnsi="Times"/>
                <w:color w:val="000000" w:themeColor="text1"/>
              </w:rPr>
            </w:pPr>
          </w:p>
          <w:p w14:paraId="38953E52" w14:textId="77777777" w:rsidR="00C92127" w:rsidRDefault="00C92127" w:rsidP="00C92127">
            <w:pPr>
              <w:rPr>
                <w:rFonts w:ascii="Times" w:hAnsi="Times"/>
                <w:color w:val="000000" w:themeColor="text1"/>
              </w:rPr>
            </w:pPr>
            <w:r w:rsidRPr="008C085B">
              <w:rPr>
                <w:rFonts w:ascii="Times" w:hAnsi="Times"/>
                <w:noProof/>
                <w:color w:val="000000" w:themeColor="text1"/>
              </w:rPr>
              <w:drawing>
                <wp:inline distT="0" distB="0" distL="0" distR="0" wp14:anchorId="76F8C35A" wp14:editId="406B4C55">
                  <wp:extent cx="5943600" cy="2844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2-05 at 9.27.35 AM.png"/>
                          <pic:cNvPicPr/>
                        </pic:nvPicPr>
                        <pic:blipFill rotWithShape="1">
                          <a:blip r:embed="rId45" cstate="print">
                            <a:extLst>
                              <a:ext uri="{28A0092B-C50C-407E-A947-70E740481C1C}">
                                <a14:useLocalDpi xmlns:a14="http://schemas.microsoft.com/office/drawing/2010/main" val="0"/>
                              </a:ext>
                            </a:extLst>
                          </a:blip>
                          <a:srcRect t="17436" b="5983"/>
                          <a:stretch/>
                        </pic:blipFill>
                        <pic:spPr bwMode="auto">
                          <a:xfrm>
                            <a:off x="0" y="0"/>
                            <a:ext cx="5943600" cy="2844800"/>
                          </a:xfrm>
                          <a:prstGeom prst="rect">
                            <a:avLst/>
                          </a:prstGeom>
                          <a:ln>
                            <a:noFill/>
                          </a:ln>
                          <a:extLst>
                            <a:ext uri="{53640926-AAD7-44D8-BBD7-CCE9431645EC}">
                              <a14:shadowObscured xmlns:a14="http://schemas.microsoft.com/office/drawing/2010/main"/>
                            </a:ext>
                          </a:extLst>
                        </pic:spPr>
                      </pic:pic>
                    </a:graphicData>
                  </a:graphic>
                </wp:inline>
              </w:drawing>
            </w:r>
          </w:p>
          <w:p w14:paraId="5084970C" w14:textId="77777777" w:rsidR="00C92127" w:rsidRPr="008C085B" w:rsidRDefault="00C92127" w:rsidP="00C92127">
            <w:pPr>
              <w:rPr>
                <w:rFonts w:ascii="Times" w:hAnsi="Times"/>
                <w:color w:val="000000" w:themeColor="text1"/>
              </w:rPr>
            </w:pPr>
          </w:p>
          <w:p w14:paraId="09A3773D" w14:textId="1F110ECE"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Enter your project environment and click “New notebook”.</w:t>
            </w:r>
          </w:p>
          <w:p w14:paraId="5F220466" w14:textId="77777777" w:rsidR="00C92127" w:rsidRPr="008C085B" w:rsidRDefault="00C92127" w:rsidP="00C92127">
            <w:pPr>
              <w:rPr>
                <w:rFonts w:ascii="Times" w:hAnsi="Times"/>
                <w:color w:val="000000" w:themeColor="text1"/>
              </w:rPr>
            </w:pPr>
          </w:p>
          <w:p w14:paraId="370FA176" w14:textId="77777777" w:rsidR="00C92127" w:rsidRPr="008C085B" w:rsidRDefault="00C92127" w:rsidP="00C92127">
            <w:pPr>
              <w:rPr>
                <w:rFonts w:ascii="Times" w:hAnsi="Times"/>
                <w:color w:val="000000" w:themeColor="text1"/>
              </w:rPr>
            </w:pPr>
            <w:r w:rsidRPr="008C085B">
              <w:rPr>
                <w:rFonts w:ascii="Times" w:hAnsi="Times"/>
                <w:noProof/>
                <w:color w:val="000000" w:themeColor="text1"/>
              </w:rPr>
              <w:drawing>
                <wp:inline distT="0" distB="0" distL="0" distR="0" wp14:anchorId="6F5C1D70" wp14:editId="3BE2333F">
                  <wp:extent cx="5943600" cy="29286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05 at 12.31.36 PM.png"/>
                          <pic:cNvPicPr/>
                        </pic:nvPicPr>
                        <pic:blipFill rotWithShape="1">
                          <a:blip r:embed="rId46" cstate="print">
                            <a:extLst>
                              <a:ext uri="{28A0092B-C50C-407E-A947-70E740481C1C}">
                                <a14:useLocalDpi xmlns:a14="http://schemas.microsoft.com/office/drawing/2010/main" val="0"/>
                              </a:ext>
                            </a:extLst>
                          </a:blip>
                          <a:srcRect t="11171"/>
                          <a:stretch/>
                        </pic:blipFill>
                        <pic:spPr bwMode="auto">
                          <a:xfrm>
                            <a:off x="0" y="0"/>
                            <a:ext cx="5943600" cy="2928620"/>
                          </a:xfrm>
                          <a:prstGeom prst="rect">
                            <a:avLst/>
                          </a:prstGeom>
                          <a:ln>
                            <a:noFill/>
                          </a:ln>
                          <a:extLst>
                            <a:ext uri="{53640926-AAD7-44D8-BBD7-CCE9431645EC}">
                              <a14:shadowObscured xmlns:a14="http://schemas.microsoft.com/office/drawing/2010/main"/>
                            </a:ext>
                          </a:extLst>
                        </pic:spPr>
                      </pic:pic>
                    </a:graphicData>
                  </a:graphic>
                </wp:inline>
              </w:drawing>
            </w:r>
          </w:p>
          <w:p w14:paraId="6DB1EEA0" w14:textId="77777777" w:rsidR="00C92127" w:rsidRPr="008C085B" w:rsidRDefault="00C92127" w:rsidP="00C92127">
            <w:pPr>
              <w:rPr>
                <w:rFonts w:ascii="Times" w:hAnsi="Times"/>
                <w:color w:val="000000" w:themeColor="text1"/>
              </w:rPr>
            </w:pPr>
          </w:p>
          <w:p w14:paraId="07BC26E3" w14:textId="77777777" w:rsid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 xml:space="preserve">Click on the URL tab and fill in the fields as below. </w:t>
            </w:r>
          </w:p>
          <w:p w14:paraId="7C4F30C7" w14:textId="77777777"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sz w:val="24"/>
                <w:szCs w:val="24"/>
              </w:rPr>
              <w:t>Provide the name “Image Classification”</w:t>
            </w:r>
          </w:p>
          <w:p w14:paraId="160D5752" w14:textId="77777777" w:rsidR="00C92127" w:rsidRPr="00C92127" w:rsidRDefault="00C92127" w:rsidP="00C92127">
            <w:pPr>
              <w:pStyle w:val="ListParagraph"/>
              <w:numPr>
                <w:ilvl w:val="0"/>
                <w:numId w:val="15"/>
              </w:numPr>
              <w:rPr>
                <w:rStyle w:val="Hyperlink"/>
                <w:rFonts w:ascii="Times" w:hAnsi="Times"/>
                <w:color w:val="000000" w:themeColor="text1"/>
                <w:sz w:val="22"/>
                <w:u w:val="none"/>
              </w:rPr>
            </w:pPr>
            <w:r w:rsidRPr="00C92127">
              <w:rPr>
                <w:rFonts w:ascii="Times" w:hAnsi="Times"/>
                <w:color w:val="000000" w:themeColor="text1"/>
                <w:sz w:val="24"/>
                <w:szCs w:val="24"/>
              </w:rPr>
              <w:t xml:space="preserve">Enter the below link for the notebook URL: </w:t>
            </w:r>
            <w:hyperlink r:id="rId47">
              <w:r w:rsidRPr="00C92127">
                <w:rPr>
                  <w:rStyle w:val="Hyperlink"/>
                  <w:rFonts w:ascii="Times" w:eastAsia="Times" w:hAnsi="Times" w:cs="Times"/>
                  <w:szCs w:val="24"/>
                </w:rPr>
                <w:t>https://github.com/ericareuter/F2F/blob/master/Use%2Bdeep%2Blearning%2Bfor%2Bimage%2Bclassification.ipynb</w:t>
              </w:r>
            </w:hyperlink>
          </w:p>
          <w:p w14:paraId="42259766" w14:textId="77777777" w:rsidR="00C92127" w:rsidRDefault="00C92127" w:rsidP="00C92127">
            <w:pPr>
              <w:pStyle w:val="ListParagraph"/>
              <w:rPr>
                <w:rFonts w:ascii="Times" w:hAnsi="Times"/>
                <w:color w:val="000000" w:themeColor="text1"/>
                <w:sz w:val="24"/>
                <w:szCs w:val="24"/>
              </w:rPr>
            </w:pPr>
            <w:r w:rsidRPr="00C92127">
              <w:rPr>
                <w:rFonts w:ascii="Times" w:hAnsi="Times"/>
                <w:color w:val="000000" w:themeColor="text1"/>
                <w:sz w:val="24"/>
                <w:szCs w:val="24"/>
              </w:rPr>
              <w:t xml:space="preserve">The default spark service will be used, no need to make changes. </w:t>
            </w:r>
          </w:p>
          <w:p w14:paraId="7A9A4A0D" w14:textId="77777777" w:rsidR="00C92127" w:rsidRDefault="00C92127" w:rsidP="00C92127">
            <w:pPr>
              <w:pStyle w:val="ListParagraph"/>
              <w:rPr>
                <w:rFonts w:ascii="Times" w:hAnsi="Times"/>
                <w:color w:val="000000" w:themeColor="text1"/>
                <w:sz w:val="24"/>
                <w:szCs w:val="24"/>
              </w:rPr>
            </w:pPr>
          </w:p>
          <w:p w14:paraId="359E9E62" w14:textId="095757C6"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 xml:space="preserve">Click “Create Notebook” once all fields are completed. </w:t>
            </w:r>
          </w:p>
          <w:p w14:paraId="212EF630" w14:textId="77777777" w:rsidR="00C92127" w:rsidRPr="008C085B" w:rsidRDefault="00C92127" w:rsidP="00C92127">
            <w:pP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684864" behindDoc="0" locked="0" layoutInCell="1" allowOverlap="1" wp14:anchorId="6FD4BE8B" wp14:editId="4F9EBF59">
                      <wp:simplePos x="0" y="0"/>
                      <wp:positionH relativeFrom="column">
                        <wp:posOffset>4859080</wp:posOffset>
                      </wp:positionH>
                      <wp:positionV relativeFrom="paragraph">
                        <wp:posOffset>2727325</wp:posOffset>
                      </wp:positionV>
                      <wp:extent cx="793056" cy="226178"/>
                      <wp:effectExtent l="0" t="0" r="20320" b="27940"/>
                      <wp:wrapNone/>
                      <wp:docPr id="209" name="Oval 209"/>
                      <wp:cNvGraphicFramePr/>
                      <a:graphic xmlns:a="http://schemas.openxmlformats.org/drawingml/2006/main">
                        <a:graphicData uri="http://schemas.microsoft.com/office/word/2010/wordprocessingShape">
                          <wps:wsp>
                            <wps:cNvSpPr/>
                            <wps:spPr>
                              <a:xfrm>
                                <a:off x="0" y="0"/>
                                <a:ext cx="793056" cy="22617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E21CE" id="Oval 209" o:spid="_x0000_s1026" style="position:absolute;margin-left:382.6pt;margin-top:214.75pt;width:62.45pt;height:17.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" filled="f" strokecolor="red" strokeweight="1.25pt">
                      <v:stroke joinstyle="miter"/>
                    </v:oval>
                  </w:pict>
                </mc:Fallback>
              </mc:AlternateContent>
            </w:r>
            <w:r w:rsidRPr="008C085B">
              <w:rPr>
                <w:rFonts w:ascii="Times" w:hAnsi="Times"/>
                <w:noProof/>
                <w:color w:val="000000" w:themeColor="text1"/>
              </w:rPr>
              <w:drawing>
                <wp:inline distT="0" distB="0" distL="0" distR="0" wp14:anchorId="181FA60E" wp14:editId="11323012">
                  <wp:extent cx="5943600" cy="29222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2-05 at 1.39.4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21A74816" w14:textId="77777777" w:rsidR="00C92127" w:rsidRPr="008C085B" w:rsidRDefault="00C92127" w:rsidP="00C92127">
            <w:pPr>
              <w:rPr>
                <w:rFonts w:ascii="Times" w:hAnsi="Times"/>
                <w:color w:val="000000" w:themeColor="text1"/>
              </w:rPr>
            </w:pPr>
          </w:p>
          <w:p w14:paraId="298533C2" w14:textId="16FEED9B"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Once the notebook is created it will open automatically.</w:t>
            </w:r>
          </w:p>
          <w:p w14:paraId="761F630E" w14:textId="77777777" w:rsidR="00C92127" w:rsidRPr="0048542C" w:rsidRDefault="00C92127" w:rsidP="00C92127">
            <w:pPr>
              <w:rPr>
                <w:rFonts w:ascii="Times" w:hAnsi="Times"/>
                <w:color w:val="000000" w:themeColor="text1"/>
              </w:rPr>
            </w:pPr>
            <w:r w:rsidRPr="008C085B">
              <w:rPr>
                <w:rFonts w:ascii="Times" w:hAnsi="Times"/>
                <w:noProof/>
                <w:color w:val="000000" w:themeColor="text1"/>
              </w:rPr>
              <w:drawing>
                <wp:inline distT="0" distB="0" distL="0" distR="0" wp14:anchorId="4D6AD2DE" wp14:editId="16286E8F">
                  <wp:extent cx="5943600" cy="28702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2-05 at 1.41.41 PM.png"/>
                          <pic:cNvPicPr/>
                        </pic:nvPicPr>
                        <pic:blipFill rotWithShape="1">
                          <a:blip r:embed="rId49" cstate="print">
                            <a:extLst>
                              <a:ext uri="{28A0092B-C50C-407E-A947-70E740481C1C}">
                                <a14:useLocalDpi xmlns:a14="http://schemas.microsoft.com/office/drawing/2010/main" val="0"/>
                              </a:ext>
                            </a:extLst>
                          </a:blip>
                          <a:srcRect t="17437" b="5298"/>
                          <a:stretch/>
                        </pic:blipFill>
                        <pic:spPr bwMode="auto">
                          <a:xfrm>
                            <a:off x="0" y="0"/>
                            <a:ext cx="5943600" cy="2870200"/>
                          </a:xfrm>
                          <a:prstGeom prst="rect">
                            <a:avLst/>
                          </a:prstGeom>
                          <a:ln>
                            <a:noFill/>
                          </a:ln>
                          <a:extLst>
                            <a:ext uri="{53640926-AAD7-44D8-BBD7-CCE9431645EC}">
                              <a14:shadowObscured xmlns:a14="http://schemas.microsoft.com/office/drawing/2010/main"/>
                            </a:ext>
                          </a:extLst>
                        </pic:spPr>
                      </pic:pic>
                    </a:graphicData>
                  </a:graphic>
                </wp:inline>
              </w:drawing>
            </w:r>
          </w:p>
          <w:p w14:paraId="2D27F82A" w14:textId="689F4464" w:rsidR="00C92127" w:rsidRPr="00C92127" w:rsidRDefault="00C92127" w:rsidP="00C92127">
            <w:pPr>
              <w:pStyle w:val="ListParagraph"/>
              <w:numPr>
                <w:ilvl w:val="0"/>
                <w:numId w:val="15"/>
              </w:numPr>
              <w:rPr>
                <w:rFonts w:ascii="Times" w:hAnsi="Times"/>
                <w:color w:val="000000" w:themeColor="text1"/>
              </w:rPr>
            </w:pPr>
            <w:r w:rsidRPr="00C92127">
              <w:rPr>
                <w:rFonts w:ascii="Times" w:hAnsi="Times"/>
                <w:color w:val="000000" w:themeColor="text1"/>
              </w:rPr>
              <w:t xml:space="preserve">Click the edit icon (pencil) to allow for interactivity with the notebook if it is not already in edit mode. </w:t>
            </w:r>
          </w:p>
          <w:p w14:paraId="71682245" w14:textId="77777777" w:rsidR="00C92127" w:rsidRPr="008C085B" w:rsidRDefault="00C92127" w:rsidP="00C92127">
            <w:pPr>
              <w:rPr>
                <w:rFonts w:ascii="Times" w:hAnsi="Times"/>
                <w:color w:val="000000" w:themeColor="text1"/>
              </w:rPr>
            </w:pPr>
            <w:r w:rsidRPr="008C085B">
              <w:rPr>
                <w:rFonts w:ascii="Times" w:hAnsi="Times"/>
                <w:noProof/>
                <w:color w:val="000000" w:themeColor="text1"/>
              </w:rPr>
              <w:lastRenderedPageBreak/>
              <w:drawing>
                <wp:inline distT="0" distB="0" distL="0" distR="0" wp14:anchorId="28262A9C" wp14:editId="5B3D6129">
                  <wp:extent cx="5943600" cy="28968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2-05 at 1.43.44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42F7A80D" w14:textId="77777777" w:rsidR="00C92127" w:rsidRPr="008C085B" w:rsidRDefault="00C92127" w:rsidP="00C92127">
            <w:pPr>
              <w:rPr>
                <w:rFonts w:ascii="Times" w:hAnsi="Times"/>
                <w:color w:val="000000" w:themeColor="text1"/>
              </w:rPr>
            </w:pPr>
          </w:p>
          <w:p w14:paraId="31F6E5A6" w14:textId="75723928" w:rsidR="00C92127" w:rsidRPr="008300D2" w:rsidRDefault="00C92127" w:rsidP="008300D2">
            <w:pPr>
              <w:pStyle w:val="ListParagraph"/>
              <w:numPr>
                <w:ilvl w:val="0"/>
                <w:numId w:val="15"/>
              </w:numPr>
              <w:rPr>
                <w:rFonts w:ascii="Times" w:hAnsi="Times"/>
                <w:color w:val="000000" w:themeColor="text1"/>
              </w:rPr>
            </w:pPr>
            <w:r w:rsidRPr="008300D2">
              <w:rPr>
                <w:rFonts w:ascii="Times" w:hAnsi="Times"/>
                <w:color w:val="000000" w:themeColor="text1"/>
              </w:rPr>
              <w:t xml:space="preserve">If you do not see a blue space to the right side of the screen, click the data (1001) button to open it. </w:t>
            </w:r>
          </w:p>
          <w:p w14:paraId="67D4CC7F" w14:textId="77777777" w:rsidR="00C92127" w:rsidRPr="008C085B" w:rsidRDefault="00C92127" w:rsidP="00C92127">
            <w:pPr>
              <w:rPr>
                <w:rFonts w:ascii="Times" w:hAnsi="Times"/>
                <w:color w:val="000000" w:themeColor="text1"/>
              </w:rPr>
            </w:pPr>
            <w:r w:rsidRPr="008C085B">
              <w:rPr>
                <w:rFonts w:ascii="Times" w:hAnsi="Times"/>
                <w:noProof/>
                <w:color w:val="000000" w:themeColor="text1"/>
              </w:rPr>
              <w:drawing>
                <wp:inline distT="0" distB="0" distL="0" distR="0" wp14:anchorId="5CC54E77" wp14:editId="18600CA4">
                  <wp:extent cx="5943600" cy="29222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2-05 at 1.44.40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69B61101" w14:textId="181B4761" w:rsidR="00C92127" w:rsidRPr="008300D2" w:rsidRDefault="00C92127" w:rsidP="008300D2">
            <w:pPr>
              <w:pStyle w:val="ListParagraph"/>
              <w:numPr>
                <w:ilvl w:val="0"/>
                <w:numId w:val="15"/>
              </w:numPr>
              <w:rPr>
                <w:rFonts w:ascii="Times" w:hAnsi="Times"/>
                <w:color w:val="000000" w:themeColor="text1"/>
              </w:rPr>
            </w:pPr>
            <w:r w:rsidRPr="008300D2">
              <w:rPr>
                <w:rFonts w:ascii="Times" w:hAnsi="Times"/>
                <w:color w:val="000000" w:themeColor="text1"/>
              </w:rPr>
              <w:t xml:space="preserve">Now we’re ready to look at how this image classification is done in a coding environment. </w:t>
            </w:r>
          </w:p>
          <w:p w14:paraId="08B750A6" w14:textId="77777777" w:rsidR="00C92127" w:rsidRPr="008C085B" w:rsidRDefault="00C92127" w:rsidP="00C92127">
            <w:pPr>
              <w:rPr>
                <w:rFonts w:ascii="Times" w:hAnsi="Times"/>
                <w:color w:val="000000" w:themeColor="text1"/>
              </w:rPr>
            </w:pPr>
          </w:p>
          <w:p w14:paraId="7B9D9863" w14:textId="77777777" w:rsidR="00C92127" w:rsidRPr="00BA512C" w:rsidRDefault="00C92127" w:rsidP="00C92127">
            <w:pPr>
              <w:rPr>
                <w:rFonts w:ascii="Times" w:hAnsi="Times"/>
                <w:i/>
                <w:color w:val="000000" w:themeColor="text1"/>
              </w:rPr>
            </w:pPr>
            <w:r w:rsidRPr="00BA512C">
              <w:rPr>
                <w:rFonts w:ascii="Times" w:hAnsi="Times"/>
                <w:i/>
                <w:color w:val="000000" w:themeColor="text1"/>
              </w:rPr>
              <w:t>Run cell 1</w:t>
            </w:r>
          </w:p>
          <w:p w14:paraId="67EC14FC" w14:textId="3E0C0ACD" w:rsidR="00C92127" w:rsidRPr="008300D2" w:rsidRDefault="00C92127" w:rsidP="008300D2">
            <w:pPr>
              <w:pStyle w:val="ListParagraph"/>
              <w:numPr>
                <w:ilvl w:val="0"/>
                <w:numId w:val="15"/>
              </w:numPr>
              <w:rPr>
                <w:rFonts w:ascii="Times" w:hAnsi="Times"/>
                <w:color w:val="000000" w:themeColor="text1"/>
              </w:rPr>
            </w:pPr>
            <w:r w:rsidRPr="008300D2">
              <w:rPr>
                <w:rFonts w:ascii="Times" w:hAnsi="Times"/>
                <w:color w:val="000000" w:themeColor="text1"/>
              </w:rPr>
              <w:t xml:space="preserve">To do this, click on the play button. </w:t>
            </w:r>
          </w:p>
          <w:p w14:paraId="66EDEDAC" w14:textId="77777777" w:rsidR="00C92127" w:rsidRPr="008C085B" w:rsidRDefault="00C92127" w:rsidP="00C92127">
            <w:pP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685888" behindDoc="0" locked="0" layoutInCell="1" allowOverlap="1" wp14:anchorId="37D1A826" wp14:editId="012C98F8">
                      <wp:simplePos x="0" y="0"/>
                      <wp:positionH relativeFrom="column">
                        <wp:posOffset>850605</wp:posOffset>
                      </wp:positionH>
                      <wp:positionV relativeFrom="paragraph">
                        <wp:posOffset>448428</wp:posOffset>
                      </wp:positionV>
                      <wp:extent cx="343993" cy="342782"/>
                      <wp:effectExtent l="0" t="0" r="37465" b="13335"/>
                      <wp:wrapNone/>
                      <wp:docPr id="210" name="Oval 210"/>
                      <wp:cNvGraphicFramePr/>
                      <a:graphic xmlns:a="http://schemas.openxmlformats.org/drawingml/2006/main">
                        <a:graphicData uri="http://schemas.microsoft.com/office/word/2010/wordprocessingShape">
                          <wps:wsp>
                            <wps:cNvSpPr/>
                            <wps:spPr>
                              <a:xfrm>
                                <a:off x="0" y="0"/>
                                <a:ext cx="343993" cy="34278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B6A39" id="Oval 210" o:spid="_x0000_s1026" style="position:absolute;margin-left:67pt;margin-top:35.3pt;width:27.1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" filled="f" strokecolor="red" strokeweight="1.25pt">
                      <v:stroke joinstyle="miter"/>
                    </v:oval>
                  </w:pict>
                </mc:Fallback>
              </mc:AlternateContent>
            </w:r>
            <w:r w:rsidRPr="008C085B">
              <w:rPr>
                <w:rFonts w:ascii="Times" w:hAnsi="Times"/>
                <w:noProof/>
                <w:color w:val="000000" w:themeColor="text1"/>
              </w:rPr>
              <w:drawing>
                <wp:inline distT="0" distB="0" distL="0" distR="0" wp14:anchorId="26F5096F" wp14:editId="2177A8AA">
                  <wp:extent cx="5943600" cy="289179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12-05 at 1.46.41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50C3CF6D" w14:textId="77777777" w:rsidR="00C92127" w:rsidRPr="00BA512C" w:rsidRDefault="00C92127" w:rsidP="00C92127">
            <w:pPr>
              <w:rPr>
                <w:rFonts w:ascii="Times" w:hAnsi="Times"/>
                <w:i/>
                <w:color w:val="000000" w:themeColor="text1"/>
              </w:rPr>
            </w:pPr>
            <w:r w:rsidRPr="00BA512C">
              <w:rPr>
                <w:rFonts w:ascii="Times" w:hAnsi="Times"/>
                <w:i/>
                <w:color w:val="000000" w:themeColor="text1"/>
              </w:rPr>
              <w:t>Run cell 2</w:t>
            </w:r>
          </w:p>
          <w:p w14:paraId="02F970AD" w14:textId="77777777" w:rsidR="00C92127" w:rsidRPr="008C085B" w:rsidRDefault="00C92127" w:rsidP="00C92127">
            <w:pPr>
              <w:ind w:left="360"/>
              <w:rPr>
                <w:rFonts w:ascii="Times" w:hAnsi="Times"/>
                <w:color w:val="000000" w:themeColor="text1"/>
              </w:rPr>
            </w:pPr>
            <w:r w:rsidRPr="008C085B">
              <w:rPr>
                <w:rFonts w:ascii="Times" w:hAnsi="Times"/>
                <w:noProof/>
                <w:color w:val="000000" w:themeColor="text1"/>
              </w:rPr>
              <w:drawing>
                <wp:inline distT="0" distB="0" distL="0" distR="0" wp14:anchorId="068E4FB9" wp14:editId="1C9532C1">
                  <wp:extent cx="5943600" cy="2919095"/>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2-05 at 2.06.19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36645BCA" w14:textId="77777777" w:rsidR="00C92127" w:rsidRPr="008C085B" w:rsidRDefault="00C92127" w:rsidP="00C92127">
            <w:pPr>
              <w:ind w:left="360"/>
              <w:rPr>
                <w:rFonts w:ascii="Times" w:hAnsi="Times"/>
                <w:color w:val="000000" w:themeColor="text1"/>
              </w:rPr>
            </w:pPr>
          </w:p>
          <w:p w14:paraId="43221E0A" w14:textId="77777777" w:rsidR="00C92127" w:rsidRPr="00BA512C" w:rsidRDefault="00C92127" w:rsidP="00C92127">
            <w:pPr>
              <w:ind w:left="360"/>
              <w:rPr>
                <w:rFonts w:ascii="Times" w:hAnsi="Times"/>
                <w:i/>
                <w:color w:val="000000" w:themeColor="text1"/>
              </w:rPr>
            </w:pPr>
            <w:r w:rsidRPr="00BA512C">
              <w:rPr>
                <w:rFonts w:ascii="Times" w:hAnsi="Times"/>
                <w:i/>
                <w:color w:val="000000" w:themeColor="text1"/>
              </w:rPr>
              <w:t>Run cells 3 and 4</w:t>
            </w:r>
          </w:p>
          <w:p w14:paraId="0EE74552" w14:textId="77777777" w:rsidR="00C92127" w:rsidRPr="008C085B" w:rsidRDefault="00C92127" w:rsidP="00C92127">
            <w:pPr>
              <w:ind w:left="360"/>
              <w:rPr>
                <w:rFonts w:ascii="Times" w:hAnsi="Times"/>
                <w:color w:val="000000" w:themeColor="text1"/>
              </w:rPr>
            </w:pPr>
            <w:r w:rsidRPr="008C085B">
              <w:rPr>
                <w:rFonts w:ascii="Times" w:hAnsi="Times"/>
                <w:noProof/>
                <w:color w:val="000000" w:themeColor="text1"/>
              </w:rPr>
              <w:lastRenderedPageBreak/>
              <w:drawing>
                <wp:inline distT="0" distB="0" distL="0" distR="0" wp14:anchorId="22C8DD56" wp14:editId="0EDFE574">
                  <wp:extent cx="5943600" cy="288099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12-05 at 2.18.03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95B0C8A" w14:textId="77777777" w:rsidR="00C92127" w:rsidRDefault="00C92127" w:rsidP="00C92127">
            <w:pPr>
              <w:ind w:left="360"/>
              <w:rPr>
                <w:rFonts w:ascii="Times" w:hAnsi="Times"/>
                <w:i/>
                <w:color w:val="000000" w:themeColor="text1"/>
              </w:rPr>
            </w:pPr>
          </w:p>
          <w:p w14:paraId="14FCFB5A" w14:textId="77777777" w:rsidR="00C92127" w:rsidRDefault="00C92127" w:rsidP="00C92127">
            <w:pPr>
              <w:ind w:left="360"/>
              <w:rPr>
                <w:rFonts w:ascii="Times" w:hAnsi="Times"/>
                <w:i/>
                <w:color w:val="000000" w:themeColor="text1"/>
              </w:rPr>
            </w:pPr>
          </w:p>
          <w:p w14:paraId="484370C7" w14:textId="77777777" w:rsidR="00C92127" w:rsidRDefault="00C92127" w:rsidP="00C92127">
            <w:pPr>
              <w:ind w:left="360"/>
              <w:rPr>
                <w:rFonts w:ascii="Times" w:hAnsi="Times"/>
                <w:i/>
                <w:color w:val="000000" w:themeColor="text1"/>
              </w:rPr>
            </w:pPr>
          </w:p>
          <w:p w14:paraId="5E4A6E43" w14:textId="77777777" w:rsidR="00C92127" w:rsidRDefault="00C92127" w:rsidP="00C92127">
            <w:pPr>
              <w:ind w:left="360"/>
              <w:rPr>
                <w:rFonts w:ascii="Times" w:hAnsi="Times"/>
                <w:i/>
                <w:color w:val="000000" w:themeColor="text1"/>
              </w:rPr>
            </w:pPr>
          </w:p>
          <w:p w14:paraId="6874F6B9" w14:textId="77777777" w:rsidR="00C92127" w:rsidRPr="00BA512C" w:rsidRDefault="00C92127" w:rsidP="00C92127">
            <w:pPr>
              <w:ind w:left="360"/>
              <w:rPr>
                <w:rFonts w:ascii="Times" w:hAnsi="Times"/>
                <w:i/>
                <w:color w:val="000000" w:themeColor="text1"/>
              </w:rPr>
            </w:pPr>
            <w:r w:rsidRPr="00BA512C">
              <w:rPr>
                <w:rFonts w:ascii="Times" w:hAnsi="Times"/>
                <w:i/>
                <w:color w:val="000000" w:themeColor="text1"/>
              </w:rPr>
              <w:t>Run cell 5</w:t>
            </w:r>
          </w:p>
          <w:p w14:paraId="6A2A171B" w14:textId="77777777" w:rsidR="00C92127" w:rsidRPr="008C085B" w:rsidRDefault="00C92127" w:rsidP="00C92127">
            <w:pPr>
              <w:ind w:left="360"/>
              <w:rPr>
                <w:rFonts w:ascii="Times" w:hAnsi="Times"/>
                <w:color w:val="000000" w:themeColor="text1"/>
              </w:rPr>
            </w:pPr>
            <w:r w:rsidRPr="008C085B">
              <w:rPr>
                <w:rFonts w:ascii="Times" w:hAnsi="Times"/>
                <w:noProof/>
                <w:color w:val="000000" w:themeColor="text1"/>
              </w:rPr>
              <w:drawing>
                <wp:inline distT="0" distB="0" distL="0" distR="0" wp14:anchorId="3E724D9F" wp14:editId="4218B0FA">
                  <wp:extent cx="5943600" cy="294132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2-05 at 2.55.42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6BC56955" w14:textId="77777777" w:rsidR="00C92127" w:rsidRPr="00BA512C" w:rsidRDefault="00C92127" w:rsidP="00C92127">
            <w:pPr>
              <w:ind w:left="360"/>
              <w:rPr>
                <w:rFonts w:ascii="Times" w:hAnsi="Times"/>
                <w:i/>
                <w:color w:val="000000" w:themeColor="text1"/>
              </w:rPr>
            </w:pPr>
            <w:r w:rsidRPr="00BA512C">
              <w:rPr>
                <w:rFonts w:ascii="Times" w:hAnsi="Times"/>
                <w:i/>
                <w:color w:val="000000" w:themeColor="text1"/>
              </w:rPr>
              <w:t>Run cell 6</w:t>
            </w:r>
          </w:p>
          <w:p w14:paraId="0F66CBC2" w14:textId="77777777" w:rsidR="00C92127" w:rsidRPr="008C085B" w:rsidRDefault="00C92127" w:rsidP="00C92127">
            <w:pPr>
              <w:ind w:left="360"/>
              <w:rPr>
                <w:rFonts w:ascii="Times" w:hAnsi="Times"/>
                <w:color w:val="000000" w:themeColor="text1"/>
              </w:rPr>
            </w:pPr>
            <w:r w:rsidRPr="008C085B">
              <w:rPr>
                <w:rFonts w:ascii="Times" w:hAnsi="Times"/>
                <w:noProof/>
                <w:color w:val="000000" w:themeColor="text1"/>
              </w:rPr>
              <w:lastRenderedPageBreak/>
              <w:drawing>
                <wp:inline distT="0" distB="0" distL="0" distR="0" wp14:anchorId="484A51AB" wp14:editId="662BE7B5">
                  <wp:extent cx="5943600" cy="29413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12-05 at 2.55.42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75A377E9" w14:textId="77777777" w:rsidR="00C92127" w:rsidRPr="008C085B" w:rsidRDefault="00C92127" w:rsidP="00C92127">
            <w:pPr>
              <w:rPr>
                <w:rFonts w:ascii="Times" w:hAnsi="Times"/>
                <w:color w:val="FF0000"/>
              </w:rPr>
            </w:pPr>
          </w:p>
          <w:p w14:paraId="1B3C2CD1" w14:textId="77777777" w:rsidR="00C92127" w:rsidRPr="008C085B" w:rsidRDefault="00C92127" w:rsidP="00C92127">
            <w:pPr>
              <w:jc w:val="center"/>
              <w:rPr>
                <w:rFonts w:ascii="Times" w:hAnsi="Times"/>
                <w:color w:val="000000" w:themeColor="text1"/>
              </w:rPr>
            </w:pPr>
            <w:r w:rsidRPr="008C085B">
              <w:rPr>
                <w:rFonts w:ascii="Times" w:hAnsi="Times"/>
                <w:noProof/>
                <w:color w:val="000000" w:themeColor="text1"/>
              </w:rPr>
              <w:drawing>
                <wp:inline distT="0" distB="0" distL="0" distR="0" wp14:anchorId="3D64FBBF" wp14:editId="661AA4ED">
                  <wp:extent cx="5943600" cy="29286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12-05 at 4.07.30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6E901B79" w14:textId="77777777" w:rsidR="00C92127" w:rsidRPr="00DA6C0B" w:rsidRDefault="00C92127" w:rsidP="00C92127">
            <w:pPr>
              <w:rPr>
                <w:rFonts w:ascii="Times" w:hAnsi="Times"/>
                <w:i/>
                <w:color w:val="000000" w:themeColor="text1"/>
              </w:rPr>
            </w:pPr>
            <w:r w:rsidRPr="00DA6C0B">
              <w:rPr>
                <w:rFonts w:ascii="Times" w:hAnsi="Times"/>
                <w:i/>
                <w:color w:val="000000" w:themeColor="text1"/>
              </w:rPr>
              <w:t>Run cell 7</w:t>
            </w:r>
          </w:p>
          <w:p w14:paraId="297AF116" w14:textId="77777777" w:rsidR="00C92127" w:rsidRPr="008C085B" w:rsidRDefault="00C92127" w:rsidP="00C92127">
            <w:pPr>
              <w:rPr>
                <w:rFonts w:ascii="Times" w:hAnsi="Times"/>
                <w:color w:val="000000" w:themeColor="text1"/>
              </w:rPr>
            </w:pPr>
            <w:r w:rsidRPr="008C085B">
              <w:rPr>
                <w:rFonts w:ascii="Times" w:hAnsi="Times"/>
                <w:noProof/>
                <w:color w:val="000000" w:themeColor="text1"/>
              </w:rPr>
              <w:lastRenderedPageBreak/>
              <w:drawing>
                <wp:inline distT="0" distB="0" distL="0" distR="0" wp14:anchorId="2736106F" wp14:editId="60214139">
                  <wp:extent cx="5943600" cy="2708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2-06 at 9.39.08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6C7FA3D8" w14:textId="77777777" w:rsidR="00C92127" w:rsidRPr="008C085B" w:rsidRDefault="00C92127" w:rsidP="00C92127">
            <w:pPr>
              <w:rPr>
                <w:rFonts w:ascii="Times" w:hAnsi="Times"/>
                <w:color w:val="000000" w:themeColor="text1"/>
              </w:rPr>
            </w:pPr>
            <w:r w:rsidRPr="1D651179">
              <w:rPr>
                <w:rFonts w:ascii="Times" w:hAnsi="Times"/>
                <w:color w:val="000000" w:themeColor="text1"/>
              </w:rPr>
              <w:t xml:space="preserve">Run the rest of the cells one by one.  These will randomly select an image from MNIST, run it through the DBN, and make a prediction on what digit is written. </w:t>
            </w:r>
          </w:p>
          <w:p w14:paraId="77BD80EA" w14:textId="77777777" w:rsidR="00C92127" w:rsidRDefault="00C92127" w:rsidP="00C92127">
            <w:pPr>
              <w:rPr>
                <w:rFonts w:ascii="Times" w:hAnsi="Times"/>
                <w:color w:val="000000" w:themeColor="text1"/>
              </w:rPr>
            </w:pPr>
            <w:r w:rsidRPr="008C085B">
              <w:rPr>
                <w:rFonts w:ascii="Times" w:hAnsi="Times"/>
                <w:noProof/>
                <w:color w:val="000000" w:themeColor="text1"/>
              </w:rPr>
              <w:drawing>
                <wp:inline distT="0" distB="0" distL="0" distR="0" wp14:anchorId="76D00BCF" wp14:editId="2661F7D1">
                  <wp:extent cx="5943600" cy="244284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12-05 at 9.22.13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14:paraId="37B9FFD1" w14:textId="77777777" w:rsidR="00A31355" w:rsidRPr="00A31355" w:rsidRDefault="00A31355" w:rsidP="00A31355">
            <w:pPr>
              <w:rPr>
                <w:rFonts w:cstheme="minorHAnsi"/>
                <w:b/>
                <w:u w:val="single"/>
              </w:rPr>
            </w:pPr>
          </w:p>
        </w:tc>
      </w:tr>
      <w:tr w:rsidR="00A31355" w:rsidRPr="00A31355" w14:paraId="41933300" w14:textId="77777777" w:rsidTr="0033139D">
        <w:trPr>
          <w:trHeight w:val="20"/>
        </w:trPr>
        <w:tc>
          <w:tcPr>
            <w:tcW w:w="402" w:type="pct"/>
          </w:tcPr>
          <w:p w14:paraId="5951C47D" w14:textId="77777777" w:rsidR="00A31355" w:rsidRPr="00A31355" w:rsidRDefault="00A31355" w:rsidP="0033139D">
            <w:pPr>
              <w:jc w:val="center"/>
              <w:rPr>
                <w:rFonts w:cstheme="minorHAnsi"/>
              </w:rPr>
            </w:pPr>
            <w:r w:rsidRPr="00A31355">
              <w:rPr>
                <w:rFonts w:cstheme="minorHAnsi"/>
              </w:rPr>
              <w:lastRenderedPageBreak/>
              <w:t>4</w:t>
            </w:r>
          </w:p>
        </w:tc>
        <w:tc>
          <w:tcPr>
            <w:tcW w:w="4598" w:type="pct"/>
          </w:tcPr>
          <w:p w14:paraId="30EBDFE1" w14:textId="70EB050F" w:rsidR="00A31355" w:rsidRDefault="00C92127" w:rsidP="00A31355">
            <w:pPr>
              <w:rPr>
                <w:rFonts w:cstheme="minorHAnsi"/>
                <w:b/>
                <w:u w:val="single"/>
              </w:rPr>
            </w:pPr>
            <w:r>
              <w:rPr>
                <w:rFonts w:cstheme="minorHAnsi"/>
                <w:b/>
                <w:u w:val="single"/>
              </w:rPr>
              <w:t>Conclusion</w:t>
            </w:r>
          </w:p>
          <w:p w14:paraId="63F886DD" w14:textId="77777777" w:rsidR="00A31355" w:rsidRDefault="00A31355" w:rsidP="00A31355">
            <w:pPr>
              <w:rPr>
                <w:rFonts w:cstheme="minorHAnsi"/>
                <w:b/>
                <w:u w:val="single"/>
              </w:rPr>
            </w:pPr>
          </w:p>
          <w:p w14:paraId="032E16E0" w14:textId="77777777" w:rsidR="00C92127" w:rsidRDefault="00C92127" w:rsidP="00C92127">
            <w:pPr>
              <w:pStyle w:val="Heading1"/>
              <w:rPr>
                <w:rFonts w:ascii="Times" w:hAnsi="Times"/>
              </w:rPr>
            </w:pPr>
            <w:bookmarkStart w:id="7" w:name="_Toc503523391"/>
            <w:r>
              <w:rPr>
                <w:rFonts w:ascii="Times" w:hAnsi="Times"/>
              </w:rPr>
              <w:t>Conclusion:</w:t>
            </w:r>
            <w:bookmarkEnd w:id="7"/>
          </w:p>
          <w:p w14:paraId="1A303DC2" w14:textId="10A85971" w:rsidR="00C92127" w:rsidRDefault="00C92127" w:rsidP="00C92127">
            <w:r>
              <w:t>Now that you have successfully completed this lab, you should be able to:</w:t>
            </w:r>
          </w:p>
          <w:p w14:paraId="47BDFFAA" w14:textId="77777777" w:rsidR="00C92127" w:rsidRPr="00D157F9" w:rsidRDefault="00C92127" w:rsidP="00C92127">
            <w:pPr>
              <w:pStyle w:val="ListParagraph"/>
              <w:widowControl/>
              <w:numPr>
                <w:ilvl w:val="0"/>
                <w:numId w:val="12"/>
              </w:numPr>
              <w:autoSpaceDE/>
              <w:autoSpaceDN/>
              <w:spacing w:after="160" w:line="259" w:lineRule="auto"/>
              <w:rPr>
                <w:rFonts w:ascii="Times" w:hAnsi="Times"/>
                <w:sz w:val="24"/>
                <w:szCs w:val="24"/>
              </w:rPr>
            </w:pPr>
            <w:r>
              <w:rPr>
                <w:rFonts w:ascii="Times" w:hAnsi="Times"/>
                <w:sz w:val="24"/>
                <w:szCs w:val="24"/>
              </w:rPr>
              <w:t>Navigate</w:t>
            </w:r>
            <w:r w:rsidRPr="1D651179">
              <w:rPr>
                <w:rFonts w:ascii="Times" w:hAnsi="Times"/>
                <w:sz w:val="24"/>
                <w:szCs w:val="24"/>
              </w:rPr>
              <w:t xml:space="preserve"> IBM Data Science Experience </w:t>
            </w:r>
          </w:p>
          <w:p w14:paraId="5F05F279" w14:textId="77777777" w:rsidR="00C92127" w:rsidRPr="00D157F9" w:rsidRDefault="00C92127" w:rsidP="00C92127">
            <w:pPr>
              <w:pStyle w:val="ListParagraph"/>
              <w:widowControl/>
              <w:numPr>
                <w:ilvl w:val="0"/>
                <w:numId w:val="12"/>
              </w:numPr>
              <w:autoSpaceDE/>
              <w:autoSpaceDN/>
              <w:spacing w:after="160" w:line="259" w:lineRule="auto"/>
              <w:rPr>
                <w:rFonts w:ascii="Times" w:hAnsi="Times"/>
                <w:sz w:val="24"/>
                <w:szCs w:val="24"/>
              </w:rPr>
            </w:pPr>
            <w:r>
              <w:rPr>
                <w:rFonts w:ascii="Times" w:hAnsi="Times"/>
                <w:sz w:val="24"/>
                <w:szCs w:val="24"/>
              </w:rPr>
              <w:t>Create</w:t>
            </w:r>
            <w:r w:rsidRPr="1D651179">
              <w:rPr>
                <w:rFonts w:ascii="Times" w:hAnsi="Times"/>
                <w:sz w:val="24"/>
                <w:szCs w:val="24"/>
              </w:rPr>
              <w:t xml:space="preserve"> and use deep belief networks</w:t>
            </w:r>
          </w:p>
          <w:p w14:paraId="0234045F" w14:textId="77777777" w:rsidR="00C92127" w:rsidRPr="00D157F9" w:rsidRDefault="00C92127" w:rsidP="00C92127">
            <w:pPr>
              <w:pStyle w:val="ListParagraph"/>
              <w:widowControl/>
              <w:numPr>
                <w:ilvl w:val="0"/>
                <w:numId w:val="12"/>
              </w:numPr>
              <w:autoSpaceDE/>
              <w:autoSpaceDN/>
              <w:spacing w:after="160" w:line="259" w:lineRule="auto"/>
              <w:rPr>
                <w:rFonts w:ascii="Times" w:hAnsi="Times"/>
                <w:sz w:val="24"/>
                <w:szCs w:val="24"/>
              </w:rPr>
            </w:pPr>
            <w:r>
              <w:rPr>
                <w:rFonts w:ascii="Times" w:hAnsi="Times"/>
                <w:sz w:val="24"/>
                <w:szCs w:val="24"/>
              </w:rPr>
              <w:t>Have familiarity</w:t>
            </w:r>
            <w:r w:rsidRPr="1D651179">
              <w:rPr>
                <w:rFonts w:ascii="Times" w:hAnsi="Times"/>
                <w:sz w:val="24"/>
                <w:szCs w:val="24"/>
              </w:rPr>
              <w:t xml:space="preserve"> with Cloud Services</w:t>
            </w:r>
          </w:p>
          <w:p w14:paraId="088A6D63" w14:textId="77777777" w:rsidR="00A31355" w:rsidRPr="00A31355" w:rsidRDefault="00A31355" w:rsidP="00A31355">
            <w:pPr>
              <w:rPr>
                <w:rFonts w:cstheme="minorHAnsi"/>
                <w:b/>
                <w:u w:val="single"/>
              </w:rPr>
            </w:pPr>
          </w:p>
        </w:tc>
      </w:tr>
      <w:tr w:rsidR="00A31355" w:rsidRPr="00A31355" w14:paraId="40AB27AE" w14:textId="77777777" w:rsidTr="0033139D">
        <w:trPr>
          <w:trHeight w:val="20"/>
        </w:trPr>
        <w:tc>
          <w:tcPr>
            <w:tcW w:w="402" w:type="pct"/>
          </w:tcPr>
          <w:p w14:paraId="47185E24" w14:textId="77777777" w:rsidR="00A31355" w:rsidRPr="00A31355" w:rsidRDefault="00A31355" w:rsidP="0033139D">
            <w:pPr>
              <w:jc w:val="center"/>
              <w:rPr>
                <w:rFonts w:cstheme="minorHAnsi"/>
              </w:rPr>
            </w:pPr>
            <w:r w:rsidRPr="00A31355">
              <w:rPr>
                <w:rFonts w:cstheme="minorHAnsi"/>
              </w:rPr>
              <w:t>5</w:t>
            </w:r>
          </w:p>
        </w:tc>
        <w:tc>
          <w:tcPr>
            <w:tcW w:w="4598" w:type="pct"/>
          </w:tcPr>
          <w:p w14:paraId="50CC176A" w14:textId="17331B14" w:rsidR="00A31355" w:rsidRPr="00C92127" w:rsidRDefault="00A31355" w:rsidP="00C92127">
            <w:pPr>
              <w:rPr>
                <w:rFonts w:cstheme="minorHAnsi"/>
                <w:b/>
                <w:u w:val="single"/>
              </w:rPr>
            </w:pPr>
          </w:p>
        </w:tc>
      </w:tr>
    </w:tbl>
    <w:p w14:paraId="011E26D1" w14:textId="77777777" w:rsidR="00A31355" w:rsidRDefault="00A31355" w:rsidP="00A31355"/>
    <w:p w14:paraId="7CC3C2EA" w14:textId="77777777" w:rsidR="00D20FAD" w:rsidRDefault="00D20FAD" w:rsidP="00A31355"/>
    <w:p w14:paraId="7D19848A" w14:textId="77777777" w:rsidR="00D20FAD" w:rsidRDefault="00D20FAD" w:rsidP="00A31355"/>
    <w:p w14:paraId="56FE9F56" w14:textId="77777777" w:rsidR="00D20FAD" w:rsidRDefault="00D20FAD">
      <w:r>
        <w:br w:type="page"/>
      </w:r>
    </w:p>
    <w:p w14:paraId="45ACA5DF" w14:textId="7786D514" w:rsidR="002B07C9" w:rsidRDefault="002B07C9" w:rsidP="002B07C9">
      <w:pPr>
        <w:rPr>
          <w:highlight w:val="red"/>
        </w:rPr>
      </w:pPr>
    </w:p>
    <w:p w14:paraId="0B642C90" w14:textId="77777777" w:rsidR="002B07C9" w:rsidRDefault="002B07C9" w:rsidP="002B07C9"/>
    <w:p w14:paraId="1D0E4DE8" w14:textId="77777777" w:rsidR="002B07C9" w:rsidRDefault="002B07C9" w:rsidP="002B07C9"/>
    <w:p w14:paraId="48CF7C98" w14:textId="77777777" w:rsidR="002B07C9" w:rsidRDefault="002B07C9" w:rsidP="002B07C9">
      <w:pPr>
        <w:rPr>
          <w:highlight w:val="red"/>
        </w:rPr>
      </w:pPr>
      <w:r>
        <w:rPr>
          <w:highlight w:val="red"/>
        </w:rPr>
        <w:br w:type="page"/>
      </w:r>
    </w:p>
    <w:p w14:paraId="5AEBBFB7" w14:textId="77777777" w:rsidR="00D20FAD" w:rsidRPr="009D464E" w:rsidRDefault="002B07C9" w:rsidP="00D20FAD">
      <w:r>
        <w:lastRenderedPageBreak/>
        <w:br w:type="page"/>
      </w:r>
    </w:p>
    <w:sectPr w:rsidR="00D20FAD" w:rsidRPr="009D464E" w:rsidSect="00C929AC">
      <w:headerReference w:type="default" r:id="rId59"/>
      <w:footerReference w:type="even" r:id="rId60"/>
      <w:footerReference w:type="default" r:id="rId61"/>
      <w:footerReference w:type="first" r:id="rId6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89174" w14:textId="77777777" w:rsidR="00894917" w:rsidRDefault="00894917" w:rsidP="00E942C4">
      <w:r>
        <w:separator/>
      </w:r>
    </w:p>
  </w:endnote>
  <w:endnote w:type="continuationSeparator" w:id="0">
    <w:p w14:paraId="3ADA65E0" w14:textId="77777777" w:rsidR="00894917" w:rsidRDefault="00894917" w:rsidP="00E9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Calibri"/>
    <w:panose1 w:val="020B0604020202020204"/>
    <w:charset w:val="00"/>
    <w:family w:val="auto"/>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2C484" w14:textId="77777777" w:rsidR="00C929AC" w:rsidRDefault="00C929AC" w:rsidP="00E855A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59EA9F" w14:textId="77777777" w:rsidR="00C929AC" w:rsidRDefault="00C929AC" w:rsidP="00C929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045DE" w14:textId="77777777" w:rsidR="00C929AC" w:rsidRDefault="00C929AC" w:rsidP="00E855A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37E7">
      <w:rPr>
        <w:rStyle w:val="PageNumber"/>
        <w:noProof/>
      </w:rPr>
      <w:t>6</w:t>
    </w:r>
    <w:r>
      <w:rPr>
        <w:rStyle w:val="PageNumber"/>
      </w:rPr>
      <w:fldChar w:fldCharType="end"/>
    </w:r>
  </w:p>
  <w:p w14:paraId="292518F0" w14:textId="4B1DF23E" w:rsidR="004A137C" w:rsidRPr="00C22563" w:rsidRDefault="004A137C" w:rsidP="00C929AC">
    <w:pPr>
      <w:pStyle w:val="Footer"/>
      <w:ind w:right="360"/>
      <w:rPr>
        <w:rFonts w:cs="Calibri"/>
      </w:rPr>
    </w:pPr>
    <w:r>
      <w:rPr>
        <w:noProof/>
      </w:rPr>
      <mc:AlternateContent>
        <mc:Choice Requires="wps">
          <w:drawing>
            <wp:anchor distT="0" distB="0" distL="114300" distR="114300" simplePos="0" relativeHeight="251659264" behindDoc="1" locked="0" layoutInCell="1" allowOverlap="1" wp14:anchorId="70A4834A" wp14:editId="724DAC0F">
              <wp:simplePos x="0" y="0"/>
              <wp:positionH relativeFrom="page">
                <wp:posOffset>-60325</wp:posOffset>
              </wp:positionH>
              <wp:positionV relativeFrom="paragraph">
                <wp:posOffset>302260</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274960"/>
                      </a:solidFill>
                      <a:ln>
                        <a:noFill/>
                      </a:ln>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5ECE5A" id="Rectangle 1244" o:spid="_x0000_s1026" style="position:absolute;margin-left:-4.75pt;margin-top:23.8pt;width:708.3pt;height:8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" fillcolor="#274960" stroked="f">
              <w10:wrap anchorx="page"/>
            </v:rect>
          </w:pict>
        </mc:Fallback>
      </mc:AlternateContent>
    </w:r>
    <w:r w:rsidRPr="00C22563">
      <w:rPr>
        <w:rFonts w:cs="Calibri"/>
      </w:rPr>
      <w:t xml:space="preserve">© Copyright IBM Corp. </w:t>
    </w:r>
    <w:r w:rsidR="00AA550B">
      <w:rPr>
        <w:rFonts w:cs="Calibri"/>
      </w:rPr>
      <w:t>2018</w:t>
    </w:r>
    <w:r w:rsidRPr="00C22563">
      <w:rPr>
        <w:rFonts w:cs="Calibri"/>
      </w:rPr>
      <w:t>. All rights reserved</w:t>
    </w:r>
  </w:p>
  <w:p w14:paraId="0F3A6703" w14:textId="77777777" w:rsidR="004A137C" w:rsidRPr="00C22563" w:rsidRDefault="004A137C" w:rsidP="004A137C">
    <w:pPr>
      <w:pStyle w:val="Footer"/>
      <w:ind w:right="360"/>
      <w:rPr>
        <w:rFonts w:cs="Calibri"/>
      </w:rPr>
    </w:pPr>
  </w:p>
  <w:p w14:paraId="4E8E9DEE" w14:textId="77777777" w:rsidR="004A137C" w:rsidRPr="00C22563" w:rsidRDefault="004A137C">
    <w:pPr>
      <w:pStyle w:val="Footer"/>
      <w:rPr>
        <w:rFonts w:cs="Calibri"/>
      </w:rPr>
    </w:pPr>
  </w:p>
  <w:p w14:paraId="504D8402" w14:textId="77777777" w:rsidR="004A137C" w:rsidRPr="00C22563" w:rsidRDefault="004A137C">
    <w:pPr>
      <w:pStyle w:val="Footer"/>
      <w:rPr>
        <w:rFonts w:cs="Calibri"/>
      </w:rPr>
    </w:pPr>
  </w:p>
  <w:p w14:paraId="48CE24AE" w14:textId="77777777" w:rsidR="004A137C" w:rsidRPr="00C22563" w:rsidRDefault="004A137C">
    <w:pPr>
      <w:pStyle w:val="Footer"/>
      <w:rPr>
        <w:rFonts w:cs="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54CF5" w14:textId="77777777" w:rsidR="00C929AC" w:rsidRDefault="00C929AC">
    <w:pPr>
      <w:pStyle w:val="Footer"/>
    </w:pPr>
  </w:p>
  <w:p w14:paraId="35B653CE" w14:textId="77777777" w:rsidR="00C929AC" w:rsidRPr="00927DDF" w:rsidRDefault="00C929AC" w:rsidP="00927DDF">
    <w:pPr>
      <w:pStyle w:val="Footer"/>
      <w:ind w:right="360"/>
      <w:rPr>
        <w:rFonts w:cs="Calibri"/>
      </w:rPr>
    </w:pPr>
    <w:r w:rsidRPr="00C22563">
      <w:rPr>
        <w:rFonts w:cs="Calibri"/>
      </w:rPr>
      <w:t>© Copyright IBM Corp. 2017.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0B1563" w14:textId="77777777" w:rsidR="00894917" w:rsidRDefault="00894917" w:rsidP="00E942C4">
      <w:r>
        <w:separator/>
      </w:r>
    </w:p>
  </w:footnote>
  <w:footnote w:type="continuationSeparator" w:id="0">
    <w:p w14:paraId="0F829F59" w14:textId="77777777" w:rsidR="00894917" w:rsidRDefault="00894917" w:rsidP="00E942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3A781" w14:textId="77777777" w:rsidR="00E942C4" w:rsidRPr="002D0B3B" w:rsidRDefault="00E942C4" w:rsidP="00E942C4">
    <w:pPr>
      <w:pStyle w:val="Header"/>
      <w:ind w:left="90" w:right="-180"/>
      <w:jc w:val="right"/>
    </w:pPr>
    <w:r w:rsidRPr="002D0B3B">
      <w:rPr>
        <w:rFonts w:ascii="Times New Roman" w:hAnsi="Times New Roman"/>
        <w:noProof/>
      </w:rPr>
      <w:drawing>
        <wp:inline distT="0" distB="0" distL="0" distR="0" wp14:anchorId="6D162F25" wp14:editId="071B9B20">
          <wp:extent cx="409392" cy="288997"/>
          <wp:effectExtent l="0" t="0" r="0" b="0"/>
          <wp:docPr id="203"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491AD7B1" wp14:editId="25D17C91">
          <wp:extent cx="797502" cy="29667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p w14:paraId="51CDC180" w14:textId="77777777" w:rsidR="00E942C4" w:rsidRDefault="00E942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B3C2D"/>
    <w:multiLevelType w:val="hybridMultilevel"/>
    <w:tmpl w:val="2C2E6F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0D2A7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 w15:restartNumberingAfterBreak="0">
    <w:nsid w:val="210E3C1F"/>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3" w15:restartNumberingAfterBreak="0">
    <w:nsid w:val="25EA2EB1"/>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4" w15:restartNumberingAfterBreak="0">
    <w:nsid w:val="334B6F1D"/>
    <w:multiLevelType w:val="hybridMultilevel"/>
    <w:tmpl w:val="CF36FCA4"/>
    <w:lvl w:ilvl="0" w:tplc="B15492DE">
      <w:start w:val="1"/>
      <w:numFmt w:val="lowerLetter"/>
      <w:lvlText w:val="%1."/>
      <w:lvlJc w:val="left"/>
      <w:pPr>
        <w:ind w:left="720" w:hanging="360"/>
      </w:pPr>
      <w:rPr>
        <w:rFonts w:eastAsia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513C9A"/>
    <w:multiLevelType w:val="hybridMultilevel"/>
    <w:tmpl w:val="2B56E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662FB7"/>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7" w15:restartNumberingAfterBreak="0">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9A786D"/>
    <w:multiLevelType w:val="hybridMultilevel"/>
    <w:tmpl w:val="7A9E95EC"/>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9" w15:restartNumberingAfterBreak="0">
    <w:nsid w:val="5A9B3CDD"/>
    <w:multiLevelType w:val="hybridMultilevel"/>
    <w:tmpl w:val="2494CA98"/>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10" w15:restartNumberingAfterBreak="0">
    <w:nsid w:val="624D5DF6"/>
    <w:multiLevelType w:val="hybridMultilevel"/>
    <w:tmpl w:val="27D09D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5351F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3" w15:restartNumberingAfterBreak="0">
    <w:nsid w:val="745070E8"/>
    <w:multiLevelType w:val="hybridMultilevel"/>
    <w:tmpl w:val="E7CE7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617F3B"/>
    <w:multiLevelType w:val="hybridMultilevel"/>
    <w:tmpl w:val="91D4FA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7"/>
  </w:num>
  <w:num w:numId="3">
    <w:abstractNumId w:val="12"/>
  </w:num>
  <w:num w:numId="4">
    <w:abstractNumId w:val="9"/>
  </w:num>
  <w:num w:numId="5">
    <w:abstractNumId w:val="8"/>
  </w:num>
  <w:num w:numId="6">
    <w:abstractNumId w:val="0"/>
  </w:num>
  <w:num w:numId="7">
    <w:abstractNumId w:val="14"/>
  </w:num>
  <w:num w:numId="8">
    <w:abstractNumId w:val="2"/>
  </w:num>
  <w:num w:numId="9">
    <w:abstractNumId w:val="3"/>
  </w:num>
  <w:num w:numId="10">
    <w:abstractNumId w:val="6"/>
  </w:num>
  <w:num w:numId="11">
    <w:abstractNumId w:val="1"/>
  </w:num>
  <w:num w:numId="12">
    <w:abstractNumId w:val="5"/>
  </w:num>
  <w:num w:numId="13">
    <w:abstractNumId w:val="4"/>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64E"/>
    <w:rsid w:val="001037E7"/>
    <w:rsid w:val="00117AD0"/>
    <w:rsid w:val="00117F59"/>
    <w:rsid w:val="001577C9"/>
    <w:rsid w:val="001E40AB"/>
    <w:rsid w:val="002434AC"/>
    <w:rsid w:val="002A2FD4"/>
    <w:rsid w:val="002B07C9"/>
    <w:rsid w:val="0032075E"/>
    <w:rsid w:val="003E6844"/>
    <w:rsid w:val="004416A5"/>
    <w:rsid w:val="00466A61"/>
    <w:rsid w:val="00474C65"/>
    <w:rsid w:val="00486AF4"/>
    <w:rsid w:val="004937CA"/>
    <w:rsid w:val="004A137C"/>
    <w:rsid w:val="004F7833"/>
    <w:rsid w:val="005B5C57"/>
    <w:rsid w:val="00631F1D"/>
    <w:rsid w:val="00640557"/>
    <w:rsid w:val="00657EE1"/>
    <w:rsid w:val="00680EFB"/>
    <w:rsid w:val="00697FD5"/>
    <w:rsid w:val="006E7C26"/>
    <w:rsid w:val="006F6BC4"/>
    <w:rsid w:val="00763372"/>
    <w:rsid w:val="00827B6C"/>
    <w:rsid w:val="008300D2"/>
    <w:rsid w:val="0083240E"/>
    <w:rsid w:val="008426D5"/>
    <w:rsid w:val="00874452"/>
    <w:rsid w:val="00894917"/>
    <w:rsid w:val="00927DDF"/>
    <w:rsid w:val="009D464E"/>
    <w:rsid w:val="00A16C9C"/>
    <w:rsid w:val="00A31355"/>
    <w:rsid w:val="00A519E1"/>
    <w:rsid w:val="00A56292"/>
    <w:rsid w:val="00AA550B"/>
    <w:rsid w:val="00AE3E8C"/>
    <w:rsid w:val="00B000D4"/>
    <w:rsid w:val="00B62B7C"/>
    <w:rsid w:val="00B62BDE"/>
    <w:rsid w:val="00B7121D"/>
    <w:rsid w:val="00BA325E"/>
    <w:rsid w:val="00BF74B7"/>
    <w:rsid w:val="00C112E7"/>
    <w:rsid w:val="00C17558"/>
    <w:rsid w:val="00C22563"/>
    <w:rsid w:val="00C34985"/>
    <w:rsid w:val="00C53258"/>
    <w:rsid w:val="00C5766C"/>
    <w:rsid w:val="00C7412B"/>
    <w:rsid w:val="00C92127"/>
    <w:rsid w:val="00C929AC"/>
    <w:rsid w:val="00CC0C04"/>
    <w:rsid w:val="00D20FAD"/>
    <w:rsid w:val="00D80C18"/>
    <w:rsid w:val="00E942C4"/>
    <w:rsid w:val="00EA4A71"/>
    <w:rsid w:val="00EE1B59"/>
    <w:rsid w:val="00EF5866"/>
    <w:rsid w:val="00F741F0"/>
    <w:rsid w:val="00F80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1F3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A71"/>
    <w:pPr>
      <w:keepNext/>
      <w:keepLines/>
      <w:spacing w:before="240"/>
      <w:jc w:val="right"/>
      <w:outlineLvl w:val="0"/>
    </w:pPr>
    <w:rPr>
      <w:rFonts w:asciiTheme="majorHAnsi" w:eastAsiaTheme="majorEastAsia" w:hAnsiTheme="majorHAnsi" w:cstheme="majorBidi"/>
      <w:b/>
      <w:color w:val="27495F" w:themeColor="accent1"/>
      <w:sz w:val="32"/>
      <w:szCs w:val="32"/>
    </w:rPr>
  </w:style>
  <w:style w:type="paragraph" w:styleId="Heading2">
    <w:name w:val="heading 2"/>
    <w:basedOn w:val="Normal"/>
    <w:next w:val="Normal"/>
    <w:link w:val="Heading2Char"/>
    <w:uiPriority w:val="9"/>
    <w:unhideWhenUsed/>
    <w:qFormat/>
    <w:rsid w:val="00640557"/>
    <w:pPr>
      <w:keepNext/>
      <w:keepLines/>
      <w:spacing w:before="40"/>
      <w:outlineLvl w:val="1"/>
    </w:pPr>
    <w:rPr>
      <w:rFonts w:asciiTheme="majorHAnsi" w:eastAsiaTheme="majorEastAsia" w:hAnsiTheme="majorHAnsi" w:cstheme="majorBidi"/>
      <w:b/>
      <w:color w:val="27495F"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2C4"/>
    <w:pPr>
      <w:tabs>
        <w:tab w:val="center" w:pos="4680"/>
        <w:tab w:val="right" w:pos="9360"/>
      </w:tabs>
    </w:pPr>
  </w:style>
  <w:style w:type="character" w:customStyle="1" w:styleId="HeaderChar">
    <w:name w:val="Header Char"/>
    <w:basedOn w:val="DefaultParagraphFont"/>
    <w:link w:val="Header"/>
    <w:uiPriority w:val="99"/>
    <w:rsid w:val="00E942C4"/>
  </w:style>
  <w:style w:type="paragraph" w:styleId="Footer">
    <w:name w:val="footer"/>
    <w:basedOn w:val="Normal"/>
    <w:link w:val="FooterChar"/>
    <w:uiPriority w:val="99"/>
    <w:unhideWhenUsed/>
    <w:rsid w:val="00E942C4"/>
    <w:pPr>
      <w:tabs>
        <w:tab w:val="center" w:pos="4680"/>
        <w:tab w:val="right" w:pos="9360"/>
      </w:tabs>
    </w:pPr>
  </w:style>
  <w:style w:type="character" w:customStyle="1" w:styleId="FooterChar">
    <w:name w:val="Footer Char"/>
    <w:basedOn w:val="DefaultParagraphFont"/>
    <w:link w:val="Footer"/>
    <w:uiPriority w:val="99"/>
    <w:rsid w:val="00E942C4"/>
  </w:style>
  <w:style w:type="paragraph" w:customStyle="1" w:styleId="p1">
    <w:name w:val="p1"/>
    <w:basedOn w:val="Normal"/>
    <w:rsid w:val="00827B6C"/>
    <w:rPr>
      <w:rFonts w:ascii="Helvetica" w:hAnsi="Helvetica"/>
      <w:sz w:val="12"/>
      <w:szCs w:val="12"/>
    </w:rPr>
  </w:style>
  <w:style w:type="paragraph" w:customStyle="1" w:styleId="TableParagraph">
    <w:name w:val="Table Paragraph"/>
    <w:basedOn w:val="Normal"/>
    <w:uiPriority w:val="1"/>
    <w:qFormat/>
    <w:rsid w:val="00F80CA8"/>
    <w:pPr>
      <w:widowControl w:val="0"/>
      <w:autoSpaceDE w:val="0"/>
      <w:autoSpaceDN w:val="0"/>
    </w:pPr>
    <w:rPr>
      <w:rFonts w:ascii="Arial" w:eastAsia="Arial" w:hAnsi="Arial" w:cs="Arial"/>
      <w:color w:val="27495F" w:themeColor="accent1"/>
      <w:szCs w:val="22"/>
    </w:rPr>
  </w:style>
  <w:style w:type="character" w:customStyle="1" w:styleId="Heading1Char">
    <w:name w:val="Heading 1 Char"/>
    <w:basedOn w:val="DefaultParagraphFont"/>
    <w:link w:val="Heading1"/>
    <w:uiPriority w:val="9"/>
    <w:rsid w:val="00EA4A71"/>
    <w:rPr>
      <w:rFonts w:asciiTheme="majorHAnsi" w:eastAsiaTheme="majorEastAsia" w:hAnsiTheme="majorHAnsi" w:cstheme="majorBidi"/>
      <w:b/>
      <w:color w:val="27495F" w:themeColor="accent1"/>
      <w:sz w:val="32"/>
      <w:szCs w:val="32"/>
    </w:rPr>
  </w:style>
  <w:style w:type="paragraph" w:styleId="TOCHeading">
    <w:name w:val="TOC Heading"/>
    <w:basedOn w:val="Heading1"/>
    <w:next w:val="Normal"/>
    <w:uiPriority w:val="39"/>
    <w:unhideWhenUsed/>
    <w:qFormat/>
    <w:rsid w:val="001577C9"/>
    <w:pPr>
      <w:spacing w:before="480" w:line="276" w:lineRule="auto"/>
      <w:outlineLvl w:val="9"/>
    </w:pPr>
    <w:rPr>
      <w:b w:val="0"/>
      <w:bCs/>
      <w:sz w:val="28"/>
      <w:szCs w:val="28"/>
    </w:rPr>
  </w:style>
  <w:style w:type="paragraph" w:styleId="TOC1">
    <w:name w:val="toc 1"/>
    <w:basedOn w:val="Normal"/>
    <w:next w:val="Normal"/>
    <w:autoRedefine/>
    <w:uiPriority w:val="39"/>
    <w:unhideWhenUsed/>
    <w:rsid w:val="001577C9"/>
    <w:pPr>
      <w:spacing w:before="120"/>
    </w:pPr>
    <w:rPr>
      <w:rFonts w:cstheme="minorHAnsi"/>
      <w:b/>
      <w:bCs/>
    </w:rPr>
  </w:style>
  <w:style w:type="paragraph" w:styleId="TOC2">
    <w:name w:val="toc 2"/>
    <w:basedOn w:val="Normal"/>
    <w:next w:val="Normal"/>
    <w:autoRedefine/>
    <w:uiPriority w:val="39"/>
    <w:unhideWhenUsed/>
    <w:rsid w:val="001577C9"/>
    <w:pPr>
      <w:ind w:left="240"/>
    </w:pPr>
    <w:rPr>
      <w:rFonts w:cstheme="minorHAnsi"/>
      <w:b/>
      <w:bCs/>
      <w:sz w:val="22"/>
      <w:szCs w:val="22"/>
    </w:rPr>
  </w:style>
  <w:style w:type="paragraph" w:styleId="TOC3">
    <w:name w:val="toc 3"/>
    <w:basedOn w:val="Normal"/>
    <w:next w:val="Normal"/>
    <w:autoRedefine/>
    <w:uiPriority w:val="39"/>
    <w:semiHidden/>
    <w:unhideWhenUsed/>
    <w:rsid w:val="001577C9"/>
    <w:pPr>
      <w:ind w:left="480"/>
    </w:pPr>
    <w:rPr>
      <w:rFonts w:cstheme="minorHAnsi"/>
      <w:sz w:val="22"/>
      <w:szCs w:val="22"/>
    </w:rPr>
  </w:style>
  <w:style w:type="paragraph" w:styleId="TOC4">
    <w:name w:val="toc 4"/>
    <w:basedOn w:val="Normal"/>
    <w:next w:val="Normal"/>
    <w:autoRedefine/>
    <w:uiPriority w:val="39"/>
    <w:semiHidden/>
    <w:unhideWhenUsed/>
    <w:rsid w:val="001577C9"/>
    <w:pPr>
      <w:ind w:left="720"/>
    </w:pPr>
    <w:rPr>
      <w:rFonts w:cstheme="minorHAnsi"/>
      <w:sz w:val="20"/>
      <w:szCs w:val="20"/>
    </w:rPr>
  </w:style>
  <w:style w:type="paragraph" w:styleId="TOC5">
    <w:name w:val="toc 5"/>
    <w:basedOn w:val="Normal"/>
    <w:next w:val="Normal"/>
    <w:autoRedefine/>
    <w:uiPriority w:val="39"/>
    <w:semiHidden/>
    <w:unhideWhenUsed/>
    <w:rsid w:val="001577C9"/>
    <w:pPr>
      <w:ind w:left="960"/>
    </w:pPr>
    <w:rPr>
      <w:rFonts w:cstheme="minorHAnsi"/>
      <w:sz w:val="20"/>
      <w:szCs w:val="20"/>
    </w:rPr>
  </w:style>
  <w:style w:type="paragraph" w:styleId="TOC6">
    <w:name w:val="toc 6"/>
    <w:basedOn w:val="Normal"/>
    <w:next w:val="Normal"/>
    <w:autoRedefine/>
    <w:uiPriority w:val="39"/>
    <w:semiHidden/>
    <w:unhideWhenUsed/>
    <w:rsid w:val="001577C9"/>
    <w:pPr>
      <w:ind w:left="1200"/>
    </w:pPr>
    <w:rPr>
      <w:rFonts w:cstheme="minorHAnsi"/>
      <w:sz w:val="20"/>
      <w:szCs w:val="20"/>
    </w:rPr>
  </w:style>
  <w:style w:type="paragraph" w:styleId="TOC7">
    <w:name w:val="toc 7"/>
    <w:basedOn w:val="Normal"/>
    <w:next w:val="Normal"/>
    <w:autoRedefine/>
    <w:uiPriority w:val="39"/>
    <w:semiHidden/>
    <w:unhideWhenUsed/>
    <w:rsid w:val="001577C9"/>
    <w:pPr>
      <w:ind w:left="1440"/>
    </w:pPr>
    <w:rPr>
      <w:rFonts w:cstheme="minorHAnsi"/>
      <w:sz w:val="20"/>
      <w:szCs w:val="20"/>
    </w:rPr>
  </w:style>
  <w:style w:type="paragraph" w:styleId="TOC8">
    <w:name w:val="toc 8"/>
    <w:basedOn w:val="Normal"/>
    <w:next w:val="Normal"/>
    <w:autoRedefine/>
    <w:uiPriority w:val="39"/>
    <w:semiHidden/>
    <w:unhideWhenUsed/>
    <w:rsid w:val="001577C9"/>
    <w:pPr>
      <w:ind w:left="1680"/>
    </w:pPr>
    <w:rPr>
      <w:rFonts w:cstheme="minorHAnsi"/>
      <w:sz w:val="20"/>
      <w:szCs w:val="20"/>
    </w:rPr>
  </w:style>
  <w:style w:type="paragraph" w:styleId="TOC9">
    <w:name w:val="toc 9"/>
    <w:basedOn w:val="Normal"/>
    <w:next w:val="Normal"/>
    <w:autoRedefine/>
    <w:uiPriority w:val="39"/>
    <w:semiHidden/>
    <w:unhideWhenUsed/>
    <w:rsid w:val="001577C9"/>
    <w:pPr>
      <w:ind w:left="1920"/>
    </w:pPr>
    <w:rPr>
      <w:rFonts w:cstheme="minorHAnsi"/>
      <w:sz w:val="20"/>
      <w:szCs w:val="20"/>
    </w:rPr>
  </w:style>
  <w:style w:type="paragraph" w:styleId="BodyText">
    <w:name w:val="Body Text"/>
    <w:basedOn w:val="Normal"/>
    <w:link w:val="BodyTextChar"/>
    <w:uiPriority w:val="1"/>
    <w:qFormat/>
    <w:rsid w:val="00AE3E8C"/>
    <w:pPr>
      <w:widowControl w:val="0"/>
      <w:autoSpaceDE w:val="0"/>
      <w:autoSpaceDN w:val="0"/>
    </w:pPr>
    <w:rPr>
      <w:rFonts w:ascii="Arial" w:eastAsia="Arial" w:hAnsi="Arial" w:cs="Arial"/>
      <w:szCs w:val="22"/>
    </w:rPr>
  </w:style>
  <w:style w:type="character" w:customStyle="1" w:styleId="BodyTextChar">
    <w:name w:val="Body Text Char"/>
    <w:basedOn w:val="DefaultParagraphFont"/>
    <w:link w:val="BodyText"/>
    <w:uiPriority w:val="1"/>
    <w:rsid w:val="00AE3E8C"/>
    <w:rPr>
      <w:rFonts w:ascii="Arial" w:eastAsia="Arial" w:hAnsi="Arial" w:cs="Arial"/>
      <w:szCs w:val="22"/>
    </w:rPr>
  </w:style>
  <w:style w:type="character" w:styleId="Hyperlink">
    <w:name w:val="Hyperlink"/>
    <w:basedOn w:val="DefaultParagraphFont"/>
    <w:uiPriority w:val="99"/>
    <w:unhideWhenUsed/>
    <w:rsid w:val="00AE3E8C"/>
    <w:rPr>
      <w:rFonts w:asciiTheme="minorHAnsi" w:hAnsiTheme="minorHAnsi"/>
      <w:color w:val="0563C1" w:themeColor="hyperlink"/>
      <w:sz w:val="24"/>
      <w:u w:val="single"/>
    </w:rPr>
  </w:style>
  <w:style w:type="paragraph" w:styleId="ListParagraph">
    <w:name w:val="List Paragraph"/>
    <w:basedOn w:val="Normal"/>
    <w:uiPriority w:val="34"/>
    <w:qFormat/>
    <w:rsid w:val="004937CA"/>
    <w:pPr>
      <w:widowControl w:val="0"/>
      <w:autoSpaceDE w:val="0"/>
      <w:autoSpaceDN w:val="0"/>
      <w:ind w:left="720"/>
      <w:contextualSpacing/>
    </w:pPr>
    <w:rPr>
      <w:rFonts w:ascii="Arial" w:eastAsia="Arial" w:hAnsi="Arial" w:cs="Arial"/>
      <w:sz w:val="22"/>
      <w:szCs w:val="22"/>
    </w:rPr>
  </w:style>
  <w:style w:type="table" w:styleId="TableGrid">
    <w:name w:val="Table Grid"/>
    <w:basedOn w:val="TableNormal"/>
    <w:uiPriority w:val="39"/>
    <w:rsid w:val="004937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40557"/>
    <w:rPr>
      <w:rFonts w:asciiTheme="majorHAnsi" w:eastAsiaTheme="majorEastAsia" w:hAnsiTheme="majorHAnsi" w:cstheme="majorBidi"/>
      <w:b/>
      <w:color w:val="27495F" w:themeColor="accent1"/>
      <w:sz w:val="32"/>
      <w:szCs w:val="26"/>
    </w:rPr>
  </w:style>
  <w:style w:type="paragraph" w:styleId="NormalWeb">
    <w:name w:val="Normal (Web)"/>
    <w:basedOn w:val="Normal"/>
    <w:uiPriority w:val="99"/>
    <w:unhideWhenUsed/>
    <w:rsid w:val="00A31355"/>
    <w:pPr>
      <w:spacing w:before="100" w:beforeAutospacing="1" w:after="100" w:afterAutospacing="1"/>
    </w:pPr>
    <w:rPr>
      <w:rFonts w:ascii="Times New Roman" w:hAnsi="Times New Roman" w:cs="Times New Roman"/>
    </w:rPr>
  </w:style>
  <w:style w:type="character" w:styleId="PageNumber">
    <w:name w:val="page number"/>
    <w:basedOn w:val="DefaultParagraphFont"/>
    <w:uiPriority w:val="99"/>
    <w:semiHidden/>
    <w:unhideWhenUsed/>
    <w:rsid w:val="00C929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848782">
      <w:bodyDiv w:val="1"/>
      <w:marLeft w:val="0"/>
      <w:marRight w:val="0"/>
      <w:marTop w:val="0"/>
      <w:marBottom w:val="0"/>
      <w:divBdr>
        <w:top w:val="none" w:sz="0" w:space="0" w:color="auto"/>
        <w:left w:val="none" w:sz="0" w:space="0" w:color="auto"/>
        <w:bottom w:val="none" w:sz="0" w:space="0" w:color="auto"/>
        <w:right w:val="none" w:sz="0" w:space="0" w:color="auto"/>
      </w:divBdr>
      <w:divsChild>
        <w:div w:id="1450126246">
          <w:marLeft w:val="0"/>
          <w:marRight w:val="0"/>
          <w:marTop w:val="0"/>
          <w:marBottom w:val="0"/>
          <w:divBdr>
            <w:top w:val="none" w:sz="0" w:space="0" w:color="auto"/>
            <w:left w:val="none" w:sz="0" w:space="0" w:color="auto"/>
            <w:bottom w:val="none" w:sz="0" w:space="0" w:color="auto"/>
            <w:right w:val="none" w:sz="0" w:space="0" w:color="auto"/>
          </w:divBdr>
        </w:div>
      </w:divsChild>
    </w:div>
    <w:div w:id="1178883648">
      <w:bodyDiv w:val="1"/>
      <w:marLeft w:val="0"/>
      <w:marRight w:val="0"/>
      <w:marTop w:val="0"/>
      <w:marBottom w:val="0"/>
      <w:divBdr>
        <w:top w:val="none" w:sz="0" w:space="0" w:color="auto"/>
        <w:left w:val="none" w:sz="0" w:space="0" w:color="auto"/>
        <w:bottom w:val="none" w:sz="0" w:space="0" w:color="auto"/>
        <w:right w:val="none" w:sz="0" w:space="0" w:color="auto"/>
      </w:divBdr>
      <w:divsChild>
        <w:div w:id="1935360041">
          <w:marLeft w:val="0"/>
          <w:marRight w:val="0"/>
          <w:marTop w:val="0"/>
          <w:marBottom w:val="0"/>
          <w:divBdr>
            <w:top w:val="none" w:sz="0" w:space="0" w:color="auto"/>
            <w:left w:val="none" w:sz="0" w:space="0" w:color="auto"/>
            <w:bottom w:val="none" w:sz="0" w:space="0" w:color="auto"/>
            <w:right w:val="none" w:sz="0" w:space="0" w:color="auto"/>
          </w:divBdr>
        </w:div>
        <w:div w:id="2028021407">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hyperlink" Target="http://datascience.ibm.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github.com/ericareuter/F2F/blob/master/Use%2Bdeep%2Blearning%2Bfor%2Bimage%2Bclassification.ipynb"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14.png"/><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diagramLayout" Target="diagrams/layout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mailto:ereuter@us.ibm.com"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33.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diagramQuickStyle" Target="diagrams/quickStyle1.xml"/><Relationship Id="rId31" Type="http://schemas.openxmlformats.org/officeDocument/2006/relationships/image" Target="media/image16.png"/><Relationship Id="rId44" Type="http://schemas.openxmlformats.org/officeDocument/2006/relationships/hyperlink" Target="mailto:erika.bratschun@ibm.com" TargetMode="External"/><Relationship Id="rId52" Type="http://schemas.openxmlformats.org/officeDocument/2006/relationships/image" Target="media/image3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s>
</file>

<file path=word/_rels/header1.xml.rels><?xml version="1.0" encoding="UTF-8" standalone="yes"?>
<Relationships xmlns="http://schemas.openxmlformats.org/package/2006/relationships"><Relationship Id="rId2" Type="http://schemas.openxmlformats.org/officeDocument/2006/relationships/image" Target="media/image42.tiff"/><Relationship Id="rId1"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icareuter/Downloads/Wolfpack%20Lab%20Guide%20Template(1).dotx"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a:xfrm>
          <a:off x="1444203" y="1989048"/>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xfrm>
          <a:off x="243207" y="1338407"/>
          <a:ext cx="1404995" cy="1211351"/>
        </a:xfr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FD4649BD-9E03-2049-A357-B43F7BD61031}">
      <dgm:prSet phldrT="[Text]"/>
      <dgm:spPr>
        <a:xfrm>
          <a:off x="2641200" y="1324005"/>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xfrm>
          <a:off x="3838196" y="1989048"/>
          <a:ext cx="1404995" cy="1211351"/>
        </a:xfr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13E64196-9766-2D49-83C8-9077BD1DED0C}">
      <dgm:prSet phldrT="[Text]"/>
      <dgm:spPr>
        <a:xfrm>
          <a:off x="1444203" y="661842"/>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xfrm>
          <a:off x="2641200" y="0"/>
          <a:ext cx="1404995" cy="1211351"/>
        </a:xfr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a:prstGeom prst="hexagon">
          <a:avLst>
            <a:gd name="adj" fmla="val 25000"/>
            <a:gd name="vf" fmla="val 115470"/>
          </a:avLst>
        </a:prstGeom>
      </dgm:spPr>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a:prstGeom prst="hexagon">
          <a:avLst>
            <a:gd name="adj" fmla="val 25000"/>
            <a:gd name="vf" fmla="val 115470"/>
          </a:avLst>
        </a:prstGeom>
      </dgm:spPr>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a:prstGeom prst="hexagon">
          <a:avLst>
            <a:gd name="adj" fmla="val 25000"/>
            <a:gd name="vf" fmla="val 115470"/>
          </a:avLst>
        </a:prstGeom>
      </dgm:spPr>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a:prstGeom prst="hexagon">
          <a:avLst>
            <a:gd name="adj" fmla="val 25000"/>
            <a:gd name="vf" fmla="val 115470"/>
          </a:avLst>
        </a:prstGeom>
      </dgm:spPr>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a:prstGeom prst="hexagon">
          <a:avLst>
            <a:gd name="adj" fmla="val 25000"/>
            <a:gd name="vf" fmla="val 115470"/>
          </a:avLst>
        </a:prstGeom>
      </dgm:spPr>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a:prstGeom prst="hexagon">
          <a:avLst>
            <a:gd name="adj" fmla="val 25000"/>
            <a:gd name="vf" fmla="val 115470"/>
          </a:avLst>
        </a:prstGeom>
      </dgm:spPr>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Lst>
  <dgm:cxnLst>
    <dgm:cxn modelId="{BF6B152E-A718-F544-B1C5-FEA4AC07A67D}" srcId="{74D64FBD-EB1D-C044-9770-AC19B53AE990}" destId="{13E64196-9766-2D49-83C8-9077BD1DED0C}" srcOrd="2" destOrd="0" parTransId="{8E839E8F-7E13-8141-B543-4E9E48D3A4F2}" sibTransId="{BC50C631-0A7C-9042-9318-DA2D998931CF}"/>
    <dgm:cxn modelId="{2E4B3D36-CCE9-234E-B2A0-8CF38F0F6C97}" type="presOf" srcId="{FD4649BD-9E03-2049-A357-B43F7BD61031}" destId="{020DDADB-1DD5-4547-9289-0472A75EE955}" srcOrd="0" destOrd="0" presId="urn:microsoft.com/office/officeart/2008/layout/HexagonCluster"/>
    <dgm:cxn modelId="{C13E523C-99AA-CF4F-980C-3D566CF0AA2C}" type="presOf" srcId="{B6A59B50-D0B0-804B-B186-50C553150F5B}" destId="{B64EA878-A64E-D247-9EBB-582A835BABDF}"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8E675C6E-9B1F-7C43-BB5F-410CBA848AF5}" type="presOf" srcId="{74D64FBD-EB1D-C044-9770-AC19B53AE990}" destId="{E64F1B32-6B5F-4449-B65D-7B3D70A9B127}" srcOrd="0" destOrd="0" presId="urn:microsoft.com/office/officeart/2008/layout/HexagonCluster"/>
    <dgm:cxn modelId="{D654988C-AA0D-0344-8ECE-C659CD8B1696}" type="presOf" srcId="{7C20AAB6-2547-B043-B3ED-2E965507D90B}" destId="{DFEA44B5-E41B-024F-A0AB-76CCB298FBCA}" srcOrd="0" destOrd="0" presId="urn:microsoft.com/office/officeart/2008/layout/HexagonCluster"/>
    <dgm:cxn modelId="{C42D9EBB-0D39-BB4A-B96E-37BB1C8E892A}" type="presOf" srcId="{BC50C631-0A7C-9042-9318-DA2D998931CF}" destId="{B9B314D2-64AE-7E49-940A-F4192F6B7930}" srcOrd="0" destOrd="0" presId="urn:microsoft.com/office/officeart/2008/layout/HexagonCluster"/>
    <dgm:cxn modelId="{B381B1C3-0197-6342-9643-44E37C22DF12}" type="presOf" srcId="{13E64196-9766-2D49-83C8-9077BD1DED0C}" destId="{4C6221E8-0B1C-BC4E-B887-959F5C65241C}" srcOrd="0" destOrd="0" presId="urn:microsoft.com/office/officeart/2008/layout/HexagonCluster"/>
    <dgm:cxn modelId="{328823DA-ADD9-CC4E-801A-0F2FBD8B356C}" srcId="{74D64FBD-EB1D-C044-9770-AC19B53AE990}" destId="{7C20AAB6-2547-B043-B3ED-2E965507D90B}" srcOrd="0" destOrd="0" parTransId="{C6F0D801-051D-4645-9804-E31353D36146}" sibTransId="{B6A59B50-D0B0-804B-B186-50C553150F5B}"/>
    <dgm:cxn modelId="{CB3C32DA-22E2-2142-87BA-A5B73D3B4C96}" type="presOf" srcId="{43CB39D1-45BB-0E4B-AF66-E34C7B4D7A55}" destId="{F1D46F87-A54C-3946-BF89-F717F3E2E530}" srcOrd="0" destOrd="0" presId="urn:microsoft.com/office/officeart/2008/layout/HexagonCluster"/>
    <dgm:cxn modelId="{CA694B29-934B-FB43-A43E-A9B95417E289}" type="presParOf" srcId="{E64F1B32-6B5F-4449-B65D-7B3D70A9B127}" destId="{6C4D5C38-5E43-1B49-BBAD-925C4E95559E}" srcOrd="0" destOrd="0" presId="urn:microsoft.com/office/officeart/2008/layout/HexagonCluster"/>
    <dgm:cxn modelId="{608767AB-B10A-2E4D-B701-3799CE599F86}" type="presParOf" srcId="{6C4D5C38-5E43-1B49-BBAD-925C4E95559E}" destId="{DFEA44B5-E41B-024F-A0AB-76CCB298FBCA}" srcOrd="0" destOrd="0" presId="urn:microsoft.com/office/officeart/2008/layout/HexagonCluster"/>
    <dgm:cxn modelId="{6B8B7A9F-2BB6-9945-9EEC-009A79D1078F}" type="presParOf" srcId="{E64F1B32-6B5F-4449-B65D-7B3D70A9B127}" destId="{F1102E49-8933-CC42-86D4-5139C6C9B8F8}" srcOrd="1" destOrd="0" presId="urn:microsoft.com/office/officeart/2008/layout/HexagonCluster"/>
    <dgm:cxn modelId="{3ACE7C14-2BB3-6A47-920A-29338878A4B4}" type="presParOf" srcId="{F1102E49-8933-CC42-86D4-5139C6C9B8F8}" destId="{8EA88992-3C74-2C49-8396-D48E07EBC9C4}" srcOrd="0" destOrd="0" presId="urn:microsoft.com/office/officeart/2008/layout/HexagonCluster"/>
    <dgm:cxn modelId="{FC88F7F6-A635-1448-8D20-0D01F41E4421}" type="presParOf" srcId="{E64F1B32-6B5F-4449-B65D-7B3D70A9B127}" destId="{220C6A05-847B-804F-9B9C-AE42E7406170}" srcOrd="2" destOrd="0" presId="urn:microsoft.com/office/officeart/2008/layout/HexagonCluster"/>
    <dgm:cxn modelId="{2B1A755D-46E2-424A-9A9B-AAB063DBB3F6}" type="presParOf" srcId="{220C6A05-847B-804F-9B9C-AE42E7406170}" destId="{B64EA878-A64E-D247-9EBB-582A835BABDF}" srcOrd="0" destOrd="0" presId="urn:microsoft.com/office/officeart/2008/layout/HexagonCluster"/>
    <dgm:cxn modelId="{F4D86DCC-401F-C443-82DB-9DB35533B9A6}" type="presParOf" srcId="{E64F1B32-6B5F-4449-B65D-7B3D70A9B127}" destId="{548D767C-1D9D-AC47-8D7A-1B640A4455A9}" srcOrd="3" destOrd="0" presId="urn:microsoft.com/office/officeart/2008/layout/HexagonCluster"/>
    <dgm:cxn modelId="{BE744DFE-A3D4-5244-81C4-A98E62CA209E}" type="presParOf" srcId="{548D767C-1D9D-AC47-8D7A-1B640A4455A9}" destId="{DEA68F58-11BA-4046-85E3-677146DE4B9F}" srcOrd="0" destOrd="0" presId="urn:microsoft.com/office/officeart/2008/layout/HexagonCluster"/>
    <dgm:cxn modelId="{ABDFCD18-47B7-B449-B423-2B01156B9D48}" type="presParOf" srcId="{E64F1B32-6B5F-4449-B65D-7B3D70A9B127}" destId="{5FD962BB-EB17-F84B-9ED8-E6BF04053986}" srcOrd="4" destOrd="0" presId="urn:microsoft.com/office/officeart/2008/layout/HexagonCluster"/>
    <dgm:cxn modelId="{7A3E4D3E-AA0B-934E-B6AF-6A0302F53B71}" type="presParOf" srcId="{5FD962BB-EB17-F84B-9ED8-E6BF04053986}" destId="{020DDADB-1DD5-4547-9289-0472A75EE955}" srcOrd="0" destOrd="0" presId="urn:microsoft.com/office/officeart/2008/layout/HexagonCluster"/>
    <dgm:cxn modelId="{E215F11A-8DCF-674C-B7CD-BC1802DA19F3}" type="presParOf" srcId="{E64F1B32-6B5F-4449-B65D-7B3D70A9B127}" destId="{BE4C1E3B-0167-E94C-86E4-F6E8F5DAE729}" srcOrd="5" destOrd="0" presId="urn:microsoft.com/office/officeart/2008/layout/HexagonCluster"/>
    <dgm:cxn modelId="{12E554BD-68DC-844A-9874-A1BDBEB454EB}" type="presParOf" srcId="{BE4C1E3B-0167-E94C-86E4-F6E8F5DAE729}" destId="{10B39887-0104-1344-805B-10B66C94EE1F}" srcOrd="0" destOrd="0" presId="urn:microsoft.com/office/officeart/2008/layout/HexagonCluster"/>
    <dgm:cxn modelId="{426671E5-D436-C742-82D5-4F9DB9F0D453}" type="presParOf" srcId="{E64F1B32-6B5F-4449-B65D-7B3D70A9B127}" destId="{8A72C14B-4ACE-294B-8091-25A2B2E4A92E}" srcOrd="6" destOrd="0" presId="urn:microsoft.com/office/officeart/2008/layout/HexagonCluster"/>
    <dgm:cxn modelId="{6E3603CC-B9EA-A645-A7E0-1EE3ABF11AD6}" type="presParOf" srcId="{8A72C14B-4ACE-294B-8091-25A2B2E4A92E}" destId="{F1D46F87-A54C-3946-BF89-F717F3E2E530}" srcOrd="0" destOrd="0" presId="urn:microsoft.com/office/officeart/2008/layout/HexagonCluster"/>
    <dgm:cxn modelId="{6727B565-DC5F-BA47-B049-FAAF0F9EB078}" type="presParOf" srcId="{E64F1B32-6B5F-4449-B65D-7B3D70A9B127}" destId="{90162471-B6C1-0E44-A4A0-385563D6C726}" srcOrd="7" destOrd="0" presId="urn:microsoft.com/office/officeart/2008/layout/HexagonCluster"/>
    <dgm:cxn modelId="{FC3182B5-56D0-AE4E-B78B-3B9750C6D524}" type="presParOf" srcId="{90162471-B6C1-0E44-A4A0-385563D6C726}" destId="{82A37D40-FC0A-2F45-B3C1-642720C6106D}" srcOrd="0" destOrd="0" presId="urn:microsoft.com/office/officeart/2008/layout/HexagonCluster"/>
    <dgm:cxn modelId="{A82D1DCB-542D-A849-9A50-69E53DB33B0A}" type="presParOf" srcId="{E64F1B32-6B5F-4449-B65D-7B3D70A9B127}" destId="{483EAA19-7ADF-7143-99FB-EBB2677DFA5E}" srcOrd="8" destOrd="0" presId="urn:microsoft.com/office/officeart/2008/layout/HexagonCluster"/>
    <dgm:cxn modelId="{FBE4DEEA-4DDA-1E46-96B7-E260159EADA5}" type="presParOf" srcId="{483EAA19-7ADF-7143-99FB-EBB2677DFA5E}" destId="{4C6221E8-0B1C-BC4E-B887-959F5C65241C}" srcOrd="0" destOrd="0" presId="urn:microsoft.com/office/officeart/2008/layout/HexagonCluster"/>
    <dgm:cxn modelId="{B11D7F99-E3C6-4542-BA8D-688449EBF195}" type="presParOf" srcId="{E64F1B32-6B5F-4449-B65D-7B3D70A9B127}" destId="{A055D3CA-299D-194D-A8D6-5081E4270366}" srcOrd="9" destOrd="0" presId="urn:microsoft.com/office/officeart/2008/layout/HexagonCluster"/>
    <dgm:cxn modelId="{4E3D049E-D9F7-C54C-8A9D-E724FB699735}" type="presParOf" srcId="{A055D3CA-299D-194D-A8D6-5081E4270366}" destId="{E4EF2C5F-9B34-5347-A7AE-5663DAD831AF}" srcOrd="0" destOrd="0" presId="urn:microsoft.com/office/officeart/2008/layout/HexagonCluster"/>
    <dgm:cxn modelId="{D428AE46-6FEF-2B45-849B-1F5C72180B2D}" type="presParOf" srcId="{E64F1B32-6B5F-4449-B65D-7B3D70A9B127}" destId="{51E5FA5D-E7AF-6640-82A5-446ED9DC6BA9}" srcOrd="10" destOrd="0" presId="urn:microsoft.com/office/officeart/2008/layout/HexagonCluster"/>
    <dgm:cxn modelId="{1E70721F-B827-794F-92D7-20135FBC75D7}" type="presParOf" srcId="{51E5FA5D-E7AF-6640-82A5-446ED9DC6BA9}" destId="{B9B314D2-64AE-7E49-940A-F4192F6B7930}" srcOrd="0" destOrd="0" presId="urn:microsoft.com/office/officeart/2008/layout/HexagonCluster"/>
    <dgm:cxn modelId="{C81CD081-3C8C-2244-B4B9-98E5F4D7CEC4}" type="presParOf" srcId="{E64F1B32-6B5F-4449-B65D-7B3D70A9B127}" destId="{FF88E359-5FC8-E04D-89F1-5D6D514733E5}" srcOrd="11" destOrd="0" presId="urn:microsoft.com/office/officeart/2008/layout/HexagonCluster"/>
    <dgm:cxn modelId="{2674DD40-FE77-1746-AF6B-AB775FAF1BC2}"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C7BAF50C-C456-0044-85EE-1DA010961221}">
      <dgm:prSet phldrT="[Text]"/>
      <dgm:spPr>
        <a:gradFill rotWithShape="0">
          <a:gsLst>
            <a:gs pos="0">
              <a:schemeClr val="accent1">
                <a:lumMod val="20000"/>
                <a:lumOff val="80000"/>
              </a:schemeClr>
            </a:gs>
            <a:gs pos="100000">
              <a:schemeClr val="accent1">
                <a:lumMod val="75000"/>
              </a:schemeClr>
            </a:gs>
            <a:gs pos="43000">
              <a:schemeClr val="accent1">
                <a:lumMod val="40000"/>
                <a:lumOff val="60000"/>
              </a:schemeClr>
            </a:gs>
          </a:gsLst>
        </a:gradFill>
      </dgm:spPr>
      <dgm:t>
        <a:bodyPr/>
        <a:lstStyle/>
        <a:p>
          <a:r>
            <a:rPr lang="en-US"/>
            <a:t>1</a:t>
          </a:r>
        </a:p>
      </dgm:t>
    </dgm:pt>
    <dgm:pt modelId="{C49F4194-2F25-E541-991D-E1DE23E540F3}" type="parTrans" cxnId="{4830CF83-48B1-C646-98EF-B3F58CCBCA73}">
      <dgm:prSet/>
      <dgm:spPr/>
      <dgm:t>
        <a:bodyPr/>
        <a:lstStyle/>
        <a:p>
          <a:endParaRPr lang="en-US"/>
        </a:p>
      </dgm:t>
    </dgm:pt>
    <dgm:pt modelId="{599BBC57-58EB-C64B-9266-AA195BAEEFFD}" type="sibTrans" cxnId="{4830CF83-48B1-C646-98EF-B3F58CCBCA73}">
      <dgm:prSet/>
      <dgm:spPr/>
      <dgm:t>
        <a:bodyPr/>
        <a:lstStyle/>
        <a:p>
          <a:endParaRPr lang="en-US"/>
        </a:p>
      </dgm:t>
    </dgm:pt>
    <dgm:pt modelId="{F0C5CE9A-520E-9144-8C31-514DA4F7DACE}">
      <dgm:prSet phldrT="[Text]" custT="1"/>
      <dgm:spPr/>
      <dgm:t>
        <a:bodyPr/>
        <a:lstStyle/>
        <a:p>
          <a:r>
            <a:rPr lang="en-US" sz="2100"/>
            <a:t>Set up your IBM Cloud Account with DSX</a:t>
          </a:r>
        </a:p>
      </dgm:t>
    </dgm:pt>
    <dgm:pt modelId="{F25F900A-3A8E-BC44-979D-4BC790B399C3}" type="parTrans" cxnId="{661CD76D-C39D-0242-8EC1-BCB95CC641F2}">
      <dgm:prSet/>
      <dgm:spPr/>
      <dgm:t>
        <a:bodyPr/>
        <a:lstStyle/>
        <a:p>
          <a:endParaRPr lang="en-US"/>
        </a:p>
      </dgm:t>
    </dgm:pt>
    <dgm:pt modelId="{868427A4-0E80-3740-8913-A133D7346396}" type="sibTrans" cxnId="{661CD76D-C39D-0242-8EC1-BCB95CC641F2}">
      <dgm:prSet/>
      <dgm:spPr/>
      <dgm:t>
        <a:bodyPr/>
        <a:lstStyle/>
        <a:p>
          <a:endParaRPr lang="en-US"/>
        </a:p>
      </dgm:t>
    </dgm:pt>
    <dgm:pt modelId="{E4EA4051-362C-D844-8A87-716E3B2FF75A}">
      <dgm:prSet phldrT="[Text]"/>
      <dgm:spPr>
        <a:gradFill rotWithShape="0">
          <a:gsLst>
            <a:gs pos="43000">
              <a:schemeClr val="accent1">
                <a:lumMod val="40000"/>
                <a:lumOff val="60000"/>
              </a:schemeClr>
            </a:gs>
            <a:gs pos="100000">
              <a:schemeClr val="accent1">
                <a:lumMod val="75000"/>
              </a:schemeClr>
            </a:gs>
            <a:gs pos="0">
              <a:schemeClr val="accent1">
                <a:lumMod val="20000"/>
                <a:lumOff val="80000"/>
              </a:schemeClr>
            </a:gs>
          </a:gsLst>
        </a:gradFill>
      </dgm:spPr>
      <dgm:t>
        <a:bodyPr/>
        <a:lstStyle/>
        <a:p>
          <a:r>
            <a:rPr lang="en-US"/>
            <a:t>2</a:t>
          </a:r>
        </a:p>
      </dgm:t>
    </dgm:pt>
    <dgm:pt modelId="{1CA1BF70-421F-B840-9F80-7D093B9B7FFD}" type="parTrans" cxnId="{A2070777-8A70-3241-B4A6-A1460B05D90F}">
      <dgm:prSet/>
      <dgm:spPr/>
      <dgm:t>
        <a:bodyPr/>
        <a:lstStyle/>
        <a:p>
          <a:endParaRPr lang="en-US"/>
        </a:p>
      </dgm:t>
    </dgm:pt>
    <dgm:pt modelId="{90EC1C14-4753-B146-AD34-4484822B5FB2}" type="sibTrans" cxnId="{A2070777-8A70-3241-B4A6-A1460B05D90F}">
      <dgm:prSet/>
      <dgm:spPr/>
      <dgm:t>
        <a:bodyPr/>
        <a:lstStyle/>
        <a:p>
          <a:endParaRPr lang="en-US"/>
        </a:p>
      </dgm:t>
    </dgm:pt>
    <dgm:pt modelId="{EA63F7F5-607B-5447-B584-BF4A0F858C99}">
      <dgm:prSet phldrT="[Text]" custT="1"/>
      <dgm:spPr/>
      <dgm:t>
        <a:bodyPr/>
        <a:lstStyle/>
        <a:p>
          <a:r>
            <a:rPr lang="en-US" sz="2100"/>
            <a:t>Learn, Create, Collaborate!</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67534C9E-F58C-004B-94C3-2FF668841EFA}">
      <dgm:prSet phldrT="[Text]"/>
      <dgm:spPr>
        <a:gradFill rotWithShape="0">
          <a:gsLst>
            <a:gs pos="0">
              <a:schemeClr val="accent1">
                <a:lumMod val="20000"/>
                <a:lumOff val="80000"/>
              </a:schemeClr>
            </a:gs>
            <a:gs pos="43000">
              <a:schemeClr val="accent1">
                <a:lumMod val="40000"/>
                <a:lumOff val="60000"/>
              </a:schemeClr>
            </a:gs>
            <a:gs pos="100000">
              <a:schemeClr val="accent1">
                <a:lumMod val="75000"/>
              </a:schemeClr>
            </a:gs>
          </a:gsLst>
        </a:gradFill>
      </dgm:spPr>
      <dgm:t>
        <a:bodyPr/>
        <a:lstStyle/>
        <a:p>
          <a:r>
            <a:rPr lang="en-US"/>
            <a:t>3</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100"/>
            <a:t>Hands-on, Create and Collaborate</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dgm:spPr>
        <a:gradFill rotWithShape="0">
          <a:gsLst>
            <a:gs pos="0">
              <a:schemeClr val="accent1">
                <a:lumMod val="20000"/>
                <a:lumOff val="80000"/>
              </a:schemeClr>
            </a:gs>
            <a:gs pos="43000">
              <a:schemeClr val="accent1">
                <a:lumMod val="40000"/>
                <a:lumOff val="60000"/>
              </a:schemeClr>
            </a:gs>
            <a:gs pos="100000">
              <a:schemeClr val="accent1">
                <a:lumMod val="75000"/>
              </a:schemeClr>
            </a:gs>
          </a:gsLst>
        </a:gradFill>
      </dgm:spPr>
      <dgm:t>
        <a:bodyPr/>
        <a:lstStyle/>
        <a:p>
          <a:r>
            <a:rPr lang="en-US"/>
            <a:t>4</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A15D70D6-A60D-4B4D-BCEB-E4DED03DFD7F}">
      <dgm:prSet custT="1"/>
      <dgm:spPr/>
      <dgm:t>
        <a:bodyPr/>
        <a:lstStyle/>
        <a:p>
          <a:r>
            <a:rPr lang="en-US" sz="2100"/>
            <a:t>Conclusion</a:t>
          </a:r>
        </a:p>
      </dgm:t>
    </dgm:pt>
    <dgm:pt modelId="{4ECFC800-D9CC-344D-B447-47BD9B6EE24C}" type="parTrans" cxnId="{F43BCD70-011E-FA45-A7E4-F804A05F3BD1}">
      <dgm:prSet/>
      <dgm:spPr/>
      <dgm:t>
        <a:bodyPr/>
        <a:lstStyle/>
        <a:p>
          <a:endParaRPr lang="en-US"/>
        </a:p>
      </dgm:t>
    </dgm:pt>
    <dgm:pt modelId="{D43C2FFE-9E08-E64A-9386-C62A2FC45CF5}" type="sibTrans" cxnId="{F43BCD70-011E-FA45-A7E4-F804A05F3BD1}">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09795D92-CC90-BC43-A039-BE49BC79C5C0}" type="pres">
      <dgm:prSet presAssocID="{C7BAF50C-C456-0044-85EE-1DA010961221}" presName="composite" presStyleCnt="0"/>
      <dgm:spPr/>
    </dgm:pt>
    <dgm:pt modelId="{77B8BCCA-74F6-F649-9CAC-BFF41E5CA1B6}" type="pres">
      <dgm:prSet presAssocID="{C7BAF50C-C456-0044-85EE-1DA010961221}" presName="parentText" presStyleLbl="alignNode1" presStyleIdx="0" presStyleCnt="4">
        <dgm:presLayoutVars>
          <dgm:chMax val="1"/>
          <dgm:bulletEnabled val="1"/>
        </dgm:presLayoutVars>
      </dgm:prSet>
      <dgm:spPr/>
    </dgm:pt>
    <dgm:pt modelId="{B68C23C2-4DF7-0243-AF76-ECE84A134E9B}" type="pres">
      <dgm:prSet presAssocID="{C7BAF50C-C456-0044-85EE-1DA010961221}" presName="descendantText" presStyleLbl="alignAcc1" presStyleIdx="0" presStyleCnt="4">
        <dgm:presLayoutVars>
          <dgm:bulletEnabled val="1"/>
        </dgm:presLayoutVars>
      </dgm:prSet>
      <dgm:spPr/>
    </dgm:pt>
    <dgm:pt modelId="{69E6A707-1311-8B43-94A1-2AA0950D39F0}" type="pres">
      <dgm:prSet presAssocID="{599BBC57-58EB-C64B-9266-AA195BAEEFFD}" presName="sp" presStyleCnt="0"/>
      <dgm:spPr/>
    </dgm:pt>
    <dgm:pt modelId="{F01259F1-AF1E-0A46-85E9-451D7AD8CD8F}" type="pres">
      <dgm:prSet presAssocID="{E4EA4051-362C-D844-8A87-716E3B2FF75A}" presName="composite" presStyleCnt="0"/>
      <dgm:spPr/>
    </dgm:pt>
    <dgm:pt modelId="{9CEC7261-FF04-BD4E-AAC6-225658B22FF5}" type="pres">
      <dgm:prSet presAssocID="{E4EA4051-362C-D844-8A87-716E3B2FF75A}" presName="parentText" presStyleLbl="alignNode1" presStyleIdx="1" presStyleCnt="4">
        <dgm:presLayoutVars>
          <dgm:chMax val="1"/>
          <dgm:bulletEnabled val="1"/>
        </dgm:presLayoutVars>
      </dgm:prSet>
      <dgm:spPr/>
    </dgm:pt>
    <dgm:pt modelId="{72214BD3-C13C-EF47-94CE-40736750CB05}" type="pres">
      <dgm:prSet presAssocID="{E4EA4051-362C-D844-8A87-716E3B2FF75A}" presName="descendantText" presStyleLbl="alignAcc1" presStyleIdx="1" presStyleCnt="4">
        <dgm:presLayoutVars>
          <dgm:bulletEnabled val="1"/>
        </dgm:presLayoutVars>
      </dgm:prSet>
      <dgm:spPr/>
    </dgm:pt>
    <dgm:pt modelId="{05F5558C-C414-7A45-8597-9B470A761047}" type="pres">
      <dgm:prSet presAssocID="{90EC1C14-4753-B146-AD34-4484822B5FB2}"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2" presStyleCnt="4">
        <dgm:presLayoutVars>
          <dgm:chMax val="1"/>
          <dgm:bulletEnabled val="1"/>
        </dgm:presLayoutVars>
      </dgm:prSet>
      <dgm:spPr/>
    </dgm:pt>
    <dgm:pt modelId="{0716CDE5-B796-0648-A101-5931BC5BAB84}" type="pres">
      <dgm:prSet presAssocID="{67534C9E-F58C-004B-94C3-2FF668841EFA}" presName="descendantText" presStyleLbl="alignAcc1" presStyleIdx="2" presStyleCnt="4">
        <dgm:presLayoutVars>
          <dgm:bulletEnabled val="1"/>
        </dgm:presLayoutVars>
      </dgm:prSet>
      <dgm:spPr/>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3" presStyleCnt="4">
        <dgm:presLayoutVars>
          <dgm:chMax val="1"/>
          <dgm:bulletEnabled val="1"/>
        </dgm:presLayoutVars>
      </dgm:prSet>
      <dgm:spPr/>
    </dgm:pt>
    <dgm:pt modelId="{BE97322C-F34D-1341-9BC9-68537AF63932}" type="pres">
      <dgm:prSet presAssocID="{E9E47DC6-464C-B54A-87F0-5B5298EEC293}" presName="descendantText" presStyleLbl="alignAcc1" presStyleIdx="3" presStyleCnt="4">
        <dgm:presLayoutVars>
          <dgm:bulletEnabled val="1"/>
        </dgm:presLayoutVars>
      </dgm:prSet>
      <dgm:spPr/>
    </dgm:pt>
  </dgm:ptLst>
  <dgm:cxnLst>
    <dgm:cxn modelId="{A3351414-2824-B94A-BF5B-941BEF6F04DE}" type="presOf" srcId="{E9E47DC6-464C-B54A-87F0-5B5298EEC293}" destId="{41E0C333-0DF2-4344-A6A8-B550FEDAD9CC}" srcOrd="0" destOrd="0" presId="urn:microsoft.com/office/officeart/2005/8/layout/chevron2"/>
    <dgm:cxn modelId="{162E873C-A21C-DC43-9382-2E656E2E3492}" type="presOf" srcId="{A15D70D6-A60D-4B4D-BCEB-E4DED03DFD7F}" destId="{BE97322C-F34D-1341-9BC9-68537AF63932}" srcOrd="0" destOrd="0" presId="urn:microsoft.com/office/officeart/2005/8/layout/chevron2"/>
    <dgm:cxn modelId="{9EFE3C3E-BAC6-D844-9C6E-C8C437FD250A}" type="presOf" srcId="{EA63F7F5-607B-5447-B584-BF4A0F858C99}" destId="{72214BD3-C13C-EF47-94CE-40736750CB05}" srcOrd="0" destOrd="0" presId="urn:microsoft.com/office/officeart/2005/8/layout/chevron2"/>
    <dgm:cxn modelId="{71204562-65E4-F04E-82FA-9F0A274EB3B4}" type="presOf" srcId="{32EE9A84-4A5D-804C-BFC8-8665C1ABDB22}" destId="{0716CDE5-B796-0648-A101-5931BC5BAB84}" srcOrd="0" destOrd="0" presId="urn:microsoft.com/office/officeart/2005/8/layout/chevron2"/>
    <dgm:cxn modelId="{CEFFEE64-1F19-5446-98B5-AFDB69B74D09}" type="presOf" srcId="{1259CDB4-D86F-4445-8D49-D621ACD1B595}" destId="{3703F637-A1EC-7549-9943-09D3D52FE132}" srcOrd="0" destOrd="0" presId="urn:microsoft.com/office/officeart/2005/8/layout/chevron2"/>
    <dgm:cxn modelId="{661CD76D-C39D-0242-8EC1-BCB95CC641F2}" srcId="{C7BAF50C-C456-0044-85EE-1DA010961221}" destId="{F0C5CE9A-520E-9144-8C31-514DA4F7DACE}" srcOrd="0" destOrd="0" parTransId="{F25F900A-3A8E-BC44-979D-4BC790B399C3}" sibTransId="{868427A4-0E80-3740-8913-A133D7346396}"/>
    <dgm:cxn modelId="{F43BCD70-011E-FA45-A7E4-F804A05F3BD1}" srcId="{E9E47DC6-464C-B54A-87F0-5B5298EEC293}" destId="{A15D70D6-A60D-4B4D-BCEB-E4DED03DFD7F}" srcOrd="0" destOrd="0" parTransId="{4ECFC800-D9CC-344D-B447-47BD9B6EE24C}" sibTransId="{D43C2FFE-9E08-E64A-9386-C62A2FC45CF5}"/>
    <dgm:cxn modelId="{676B3975-D192-3F4E-B9ED-3B852BCF8372}" srcId="{1259CDB4-D86F-4445-8D49-D621ACD1B595}" destId="{E9E47DC6-464C-B54A-87F0-5B5298EEC293}" srcOrd="3" destOrd="0" parTransId="{E703CDEF-16AC-5D4E-A7D3-24AB31DE2A89}" sibTransId="{B3715ACE-0D7F-744A-BD34-E72756EA114E}"/>
    <dgm:cxn modelId="{A2070777-8A70-3241-B4A6-A1460B05D90F}" srcId="{1259CDB4-D86F-4445-8D49-D621ACD1B595}" destId="{E4EA4051-362C-D844-8A87-716E3B2FF75A}" srcOrd="1" destOrd="0" parTransId="{1CA1BF70-421F-B840-9F80-7D093B9B7FFD}" sibTransId="{90EC1C14-4753-B146-AD34-4484822B5FB2}"/>
    <dgm:cxn modelId="{F2D6337A-1099-934C-AB0A-CEFAA0242E49}" type="presOf" srcId="{C7BAF50C-C456-0044-85EE-1DA010961221}" destId="{77B8BCCA-74F6-F649-9CAC-BFF41E5CA1B6}" srcOrd="0" destOrd="0" presId="urn:microsoft.com/office/officeart/2005/8/layout/chevron2"/>
    <dgm:cxn modelId="{AAE11C7D-70BA-3847-9121-51E6FF88173A}" srcId="{1259CDB4-D86F-4445-8D49-D621ACD1B595}" destId="{67534C9E-F58C-004B-94C3-2FF668841EFA}" srcOrd="2" destOrd="0" parTransId="{1B7E769A-43FA-3547-A158-FE1BDE0755A3}" sibTransId="{230CBA2E-64E3-AA45-AA6E-403D7F89E952}"/>
    <dgm:cxn modelId="{4830CF83-48B1-C646-98EF-B3F58CCBCA73}" srcId="{1259CDB4-D86F-4445-8D49-D621ACD1B595}" destId="{C7BAF50C-C456-0044-85EE-1DA010961221}" srcOrd="0" destOrd="0" parTransId="{C49F4194-2F25-E541-991D-E1DE23E540F3}" sibTransId="{599BBC57-58EB-C64B-9266-AA195BAEEFFD}"/>
    <dgm:cxn modelId="{3BF88E87-51BB-A74A-9CC4-FA4174B7E1F2}" srcId="{67534C9E-F58C-004B-94C3-2FF668841EFA}" destId="{32EE9A84-4A5D-804C-BFC8-8665C1ABDB22}" srcOrd="0" destOrd="0" parTransId="{B312430B-9621-6A4D-899A-A60010764BD1}" sibTransId="{ED8662AD-74D0-954F-BA4E-BEADD7D5B8E8}"/>
    <dgm:cxn modelId="{1E6C558C-D637-944F-ADA7-2D3B2358E280}" type="presOf" srcId="{E4EA4051-362C-D844-8A87-716E3B2FF75A}" destId="{9CEC7261-FF04-BD4E-AAC6-225658B22FF5}" srcOrd="0" destOrd="0" presId="urn:microsoft.com/office/officeart/2005/8/layout/chevron2"/>
    <dgm:cxn modelId="{701DECB0-25D3-454D-A679-DE9A27685B0D}" srcId="{E4EA4051-362C-D844-8A87-716E3B2FF75A}" destId="{EA63F7F5-607B-5447-B584-BF4A0F858C99}" srcOrd="0" destOrd="0" parTransId="{9582959C-FB9C-BC4C-9237-B01B33C48163}" sibTransId="{1BCE0D65-3E3D-9447-9770-8BA63F68BB45}"/>
    <dgm:cxn modelId="{6A7769B6-E77A-534D-8AE8-D5F92FB708A9}" type="presOf" srcId="{67534C9E-F58C-004B-94C3-2FF668841EFA}" destId="{366C0117-F974-A54A-A864-6E7000BCFF91}" srcOrd="0" destOrd="0" presId="urn:microsoft.com/office/officeart/2005/8/layout/chevron2"/>
    <dgm:cxn modelId="{4CE02AD5-0D65-1E49-80C8-C01257751440}" type="presOf" srcId="{F0C5CE9A-520E-9144-8C31-514DA4F7DACE}" destId="{B68C23C2-4DF7-0243-AF76-ECE84A134E9B}" srcOrd="0" destOrd="0" presId="urn:microsoft.com/office/officeart/2005/8/layout/chevron2"/>
    <dgm:cxn modelId="{93CC1C54-9087-F143-806B-60E29B42FC36}" type="presParOf" srcId="{3703F637-A1EC-7549-9943-09D3D52FE132}" destId="{09795D92-CC90-BC43-A039-BE49BC79C5C0}" srcOrd="0" destOrd="0" presId="urn:microsoft.com/office/officeart/2005/8/layout/chevron2"/>
    <dgm:cxn modelId="{B028485F-8EA2-D447-91AE-0894E40C1FF6}" type="presParOf" srcId="{09795D92-CC90-BC43-A039-BE49BC79C5C0}" destId="{77B8BCCA-74F6-F649-9CAC-BFF41E5CA1B6}" srcOrd="0" destOrd="0" presId="urn:microsoft.com/office/officeart/2005/8/layout/chevron2"/>
    <dgm:cxn modelId="{A3BB0FE2-716F-AA46-A995-E4324AC754C6}" type="presParOf" srcId="{09795D92-CC90-BC43-A039-BE49BC79C5C0}" destId="{B68C23C2-4DF7-0243-AF76-ECE84A134E9B}" srcOrd="1" destOrd="0" presId="urn:microsoft.com/office/officeart/2005/8/layout/chevron2"/>
    <dgm:cxn modelId="{4ADF9522-5987-EB4D-A3BF-9250FCB9846C}" type="presParOf" srcId="{3703F637-A1EC-7549-9943-09D3D52FE132}" destId="{69E6A707-1311-8B43-94A1-2AA0950D39F0}" srcOrd="1" destOrd="0" presId="urn:microsoft.com/office/officeart/2005/8/layout/chevron2"/>
    <dgm:cxn modelId="{1ABE47CC-919D-5244-AFB1-78E80F1C82C2}" type="presParOf" srcId="{3703F637-A1EC-7549-9943-09D3D52FE132}" destId="{F01259F1-AF1E-0A46-85E9-451D7AD8CD8F}" srcOrd="2" destOrd="0" presId="urn:microsoft.com/office/officeart/2005/8/layout/chevron2"/>
    <dgm:cxn modelId="{D2D07A7D-B7A3-3246-AB1E-23548BB03D9F}" type="presParOf" srcId="{F01259F1-AF1E-0A46-85E9-451D7AD8CD8F}" destId="{9CEC7261-FF04-BD4E-AAC6-225658B22FF5}" srcOrd="0" destOrd="0" presId="urn:microsoft.com/office/officeart/2005/8/layout/chevron2"/>
    <dgm:cxn modelId="{A2B81737-CE2D-ED43-B0EB-3BC2F8C50C97}" type="presParOf" srcId="{F01259F1-AF1E-0A46-85E9-451D7AD8CD8F}" destId="{72214BD3-C13C-EF47-94CE-40736750CB05}" srcOrd="1" destOrd="0" presId="urn:microsoft.com/office/officeart/2005/8/layout/chevron2"/>
    <dgm:cxn modelId="{89FFC0D7-1049-1D43-B0DB-FC4D216622CC}" type="presParOf" srcId="{3703F637-A1EC-7549-9943-09D3D52FE132}" destId="{05F5558C-C414-7A45-8597-9B470A761047}" srcOrd="3" destOrd="0" presId="urn:microsoft.com/office/officeart/2005/8/layout/chevron2"/>
    <dgm:cxn modelId="{B16BE55A-FF2F-5B4C-8FF8-65C92493A66B}" type="presParOf" srcId="{3703F637-A1EC-7549-9943-09D3D52FE132}" destId="{9D7357D9-E213-EB4D-998A-67DC6F0BD3A2}" srcOrd="4" destOrd="0" presId="urn:microsoft.com/office/officeart/2005/8/layout/chevron2"/>
    <dgm:cxn modelId="{65C4BD42-1DAA-5148-86CE-5D7BC5ECB94A}" type="presParOf" srcId="{9D7357D9-E213-EB4D-998A-67DC6F0BD3A2}" destId="{366C0117-F974-A54A-A864-6E7000BCFF91}" srcOrd="0" destOrd="0" presId="urn:microsoft.com/office/officeart/2005/8/layout/chevron2"/>
    <dgm:cxn modelId="{0C005B5A-815F-9044-B0E4-34F0531B1CCB}" type="presParOf" srcId="{9D7357D9-E213-EB4D-998A-67DC6F0BD3A2}" destId="{0716CDE5-B796-0648-A101-5931BC5BAB84}" srcOrd="1" destOrd="0" presId="urn:microsoft.com/office/officeart/2005/8/layout/chevron2"/>
    <dgm:cxn modelId="{55C37A7A-3C88-3E44-BD19-4F6898339F47}" type="presParOf" srcId="{3703F637-A1EC-7549-9943-09D3D52FE132}" destId="{C01861D8-C442-4047-AA3C-9CF2BE86DCE1}" srcOrd="5" destOrd="0" presId="urn:microsoft.com/office/officeart/2005/8/layout/chevron2"/>
    <dgm:cxn modelId="{2483AB4B-56CD-064E-B3C3-00B0319521F7}" type="presParOf" srcId="{3703F637-A1EC-7549-9943-09D3D52FE132}" destId="{2AA5F92C-4445-0A45-A593-7367492A150B}" srcOrd="6" destOrd="0" presId="urn:microsoft.com/office/officeart/2005/8/layout/chevron2"/>
    <dgm:cxn modelId="{C58C8C39-54AD-6143-9CCC-06F7A701681A}" type="presParOf" srcId="{2AA5F92C-4445-0A45-A593-7367492A150B}" destId="{41E0C333-0DF2-4344-A6A8-B550FEDAD9CC}" srcOrd="0" destOrd="0" presId="urn:microsoft.com/office/officeart/2005/8/layout/chevron2"/>
    <dgm:cxn modelId="{66FD1875-38B2-6444-A45A-BFCAB9873D40}" type="presParOf" srcId="{2AA5F92C-4445-0A45-A593-7367492A150B}" destId="{BE97322C-F34D-1341-9BC9-68537AF63932}" srcOrd="1" destOrd="0" presId="urn:microsoft.com/office/officeart/2005/8/layout/chevron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4203" y="1989048"/>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Collaborate</a:t>
          </a:r>
        </a:p>
      </dsp:txBody>
      <dsp:txXfrm>
        <a:off x="1662232" y="2177027"/>
        <a:ext cx="968937" cy="835393"/>
      </dsp:txXfrm>
    </dsp:sp>
    <dsp:sp modelId="{8EA88992-3C74-2C49-8396-D48E07EBC9C4}">
      <dsp:nvSpPr>
        <dsp:cNvPr id="0" name=""/>
        <dsp:cNvSpPr/>
      </dsp:nvSpPr>
      <dsp: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3207" y="1338407"/>
          <a:ext cx="1404995" cy="1211351"/>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00" y="1324005"/>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Create</a:t>
          </a:r>
        </a:p>
      </dsp:txBody>
      <dsp:txXfrm>
        <a:off x="2859229" y="1511984"/>
        <a:ext cx="968937" cy="835393"/>
      </dsp:txXfrm>
    </dsp:sp>
    <dsp:sp modelId="{10B39887-0104-1344-805B-10B66C94EE1F}">
      <dsp:nvSpPr>
        <dsp:cNvPr id="0" name=""/>
        <dsp:cNvSpPr/>
      </dsp:nvSpPr>
      <dsp: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8196" y="1989048"/>
          <a:ext cx="1404995" cy="121135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4203" y="661842"/>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Learn</a:t>
          </a:r>
        </a:p>
      </dsp:txBody>
      <dsp:txXfrm>
        <a:off x="1662232" y="849821"/>
        <a:ext cx="968937" cy="835393"/>
      </dsp:txXfrm>
    </dsp:sp>
    <dsp:sp modelId="{E4EF2C5F-9B34-5347-A7AE-5663DAD831AF}">
      <dsp:nvSpPr>
        <dsp:cNvPr id="0" name=""/>
        <dsp:cNvSpPr/>
      </dsp:nvSpPr>
      <dsp: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00" y="0"/>
          <a:ext cx="1404995" cy="1211351"/>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B8BCCA-74F6-F649-9CAC-BFF41E5CA1B6}">
      <dsp:nvSpPr>
        <dsp:cNvPr id="0" name=""/>
        <dsp:cNvSpPr/>
      </dsp:nvSpPr>
      <dsp:spPr>
        <a:xfrm rot="5400000">
          <a:off x="-105908" y="107310"/>
          <a:ext cx="706059" cy="494241"/>
        </a:xfrm>
        <a:prstGeom prst="chevron">
          <a:avLst/>
        </a:prstGeom>
        <a:gradFill rotWithShape="0">
          <a:gsLst>
            <a:gs pos="0">
              <a:schemeClr val="accent1">
                <a:lumMod val="20000"/>
                <a:lumOff val="80000"/>
              </a:schemeClr>
            </a:gs>
            <a:gs pos="100000">
              <a:schemeClr val="accent1">
                <a:lumMod val="75000"/>
              </a:schemeClr>
            </a:gs>
            <a:gs pos="43000">
              <a:schemeClr val="accent1">
                <a:lumMod val="40000"/>
                <a:lumOff val="6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1</a:t>
          </a:r>
        </a:p>
      </dsp:txBody>
      <dsp:txXfrm rot="-5400000">
        <a:off x="2" y="248522"/>
        <a:ext cx="494241" cy="211818"/>
      </dsp:txXfrm>
    </dsp:sp>
    <dsp:sp modelId="{B68C23C2-4DF7-0243-AF76-ECE84A134E9B}">
      <dsp:nvSpPr>
        <dsp:cNvPr id="0" name=""/>
        <dsp:cNvSpPr/>
      </dsp:nvSpPr>
      <dsp:spPr>
        <a:xfrm rot="5400000">
          <a:off x="2989451" y="-2493807"/>
          <a:ext cx="458938" cy="54493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Set up your IBM Cloud Account with DSX</a:t>
          </a:r>
        </a:p>
      </dsp:txBody>
      <dsp:txXfrm rot="-5400000">
        <a:off x="494241" y="23807"/>
        <a:ext cx="5426954" cy="414130"/>
      </dsp:txXfrm>
    </dsp:sp>
    <dsp:sp modelId="{9CEC7261-FF04-BD4E-AAC6-225658B22FF5}">
      <dsp:nvSpPr>
        <dsp:cNvPr id="0" name=""/>
        <dsp:cNvSpPr/>
      </dsp:nvSpPr>
      <dsp:spPr>
        <a:xfrm rot="5400000">
          <a:off x="-105908" y="665097"/>
          <a:ext cx="706059" cy="494241"/>
        </a:xfrm>
        <a:prstGeom prst="chevron">
          <a:avLst/>
        </a:prstGeom>
        <a:gradFill rotWithShape="0">
          <a:gsLst>
            <a:gs pos="43000">
              <a:schemeClr val="accent1">
                <a:lumMod val="40000"/>
                <a:lumOff val="60000"/>
              </a:schemeClr>
            </a:gs>
            <a:gs pos="100000">
              <a:schemeClr val="accent1">
                <a:lumMod val="75000"/>
              </a:schemeClr>
            </a:gs>
            <a:gs pos="0">
              <a:schemeClr val="accent1">
                <a:lumMod val="20000"/>
                <a:lumOff val="8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2</a:t>
          </a:r>
        </a:p>
      </dsp:txBody>
      <dsp:txXfrm rot="-5400000">
        <a:off x="2" y="806309"/>
        <a:ext cx="494241" cy="211818"/>
      </dsp:txXfrm>
    </dsp:sp>
    <dsp:sp modelId="{72214BD3-C13C-EF47-94CE-40736750CB05}">
      <dsp:nvSpPr>
        <dsp:cNvPr id="0" name=""/>
        <dsp:cNvSpPr/>
      </dsp:nvSpPr>
      <dsp:spPr>
        <a:xfrm rot="5400000">
          <a:off x="2989451" y="-1936020"/>
          <a:ext cx="458938" cy="54493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Learn, Create, Collaborate!</a:t>
          </a:r>
        </a:p>
      </dsp:txBody>
      <dsp:txXfrm rot="-5400000">
        <a:off x="494241" y="581594"/>
        <a:ext cx="5426954" cy="414130"/>
      </dsp:txXfrm>
    </dsp:sp>
    <dsp:sp modelId="{366C0117-F974-A54A-A864-6E7000BCFF91}">
      <dsp:nvSpPr>
        <dsp:cNvPr id="0" name=""/>
        <dsp:cNvSpPr/>
      </dsp:nvSpPr>
      <dsp:spPr>
        <a:xfrm rot="5400000">
          <a:off x="-105908" y="1222885"/>
          <a:ext cx="706059" cy="494241"/>
        </a:xfrm>
        <a:prstGeom prst="chevron">
          <a:avLst/>
        </a:prstGeom>
        <a:gradFill rotWithShape="0">
          <a:gsLst>
            <a:gs pos="0">
              <a:schemeClr val="accent1">
                <a:lumMod val="20000"/>
                <a:lumOff val="80000"/>
              </a:schemeClr>
            </a:gs>
            <a:gs pos="43000">
              <a:schemeClr val="accent1">
                <a:lumMod val="40000"/>
                <a:lumOff val="60000"/>
              </a:schemeClr>
            </a:gs>
            <a:gs pos="100000">
              <a:schemeClr val="accent1">
                <a:lumMod val="75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3</a:t>
          </a:r>
        </a:p>
      </dsp:txBody>
      <dsp:txXfrm rot="-5400000">
        <a:off x="2" y="1364097"/>
        <a:ext cx="494241" cy="211818"/>
      </dsp:txXfrm>
    </dsp:sp>
    <dsp:sp modelId="{0716CDE5-B796-0648-A101-5931BC5BAB84}">
      <dsp:nvSpPr>
        <dsp:cNvPr id="0" name=""/>
        <dsp:cNvSpPr/>
      </dsp:nvSpPr>
      <dsp:spPr>
        <a:xfrm rot="5400000">
          <a:off x="2989451" y="-1378233"/>
          <a:ext cx="458938" cy="54493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Hands-on, Create and Collaborate</a:t>
          </a:r>
        </a:p>
      </dsp:txBody>
      <dsp:txXfrm rot="-5400000">
        <a:off x="494241" y="1139381"/>
        <a:ext cx="5426954" cy="414130"/>
      </dsp:txXfrm>
    </dsp:sp>
    <dsp:sp modelId="{41E0C333-0DF2-4344-A6A8-B550FEDAD9CC}">
      <dsp:nvSpPr>
        <dsp:cNvPr id="0" name=""/>
        <dsp:cNvSpPr/>
      </dsp:nvSpPr>
      <dsp:spPr>
        <a:xfrm rot="5400000">
          <a:off x="-105908" y="1780672"/>
          <a:ext cx="706059" cy="494241"/>
        </a:xfrm>
        <a:prstGeom prst="chevron">
          <a:avLst/>
        </a:prstGeom>
        <a:gradFill rotWithShape="0">
          <a:gsLst>
            <a:gs pos="0">
              <a:schemeClr val="accent1">
                <a:lumMod val="20000"/>
                <a:lumOff val="80000"/>
              </a:schemeClr>
            </a:gs>
            <a:gs pos="43000">
              <a:schemeClr val="accent1">
                <a:lumMod val="40000"/>
                <a:lumOff val="60000"/>
              </a:schemeClr>
            </a:gs>
            <a:gs pos="100000">
              <a:schemeClr val="accent1">
                <a:lumMod val="75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4</a:t>
          </a:r>
        </a:p>
      </dsp:txBody>
      <dsp:txXfrm rot="-5400000">
        <a:off x="2" y="1921884"/>
        <a:ext cx="494241" cy="211818"/>
      </dsp:txXfrm>
    </dsp:sp>
    <dsp:sp modelId="{BE97322C-F34D-1341-9BC9-68537AF63932}">
      <dsp:nvSpPr>
        <dsp:cNvPr id="0" name=""/>
        <dsp:cNvSpPr/>
      </dsp:nvSpPr>
      <dsp:spPr>
        <a:xfrm rot="5400000">
          <a:off x="2989451" y="-820446"/>
          <a:ext cx="458938" cy="544935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Conclusion</a:t>
          </a:r>
        </a:p>
      </dsp:txBody>
      <dsp:txXfrm rot="-5400000">
        <a:off x="494241" y="1697168"/>
        <a:ext cx="5426954" cy="414130"/>
      </dsp:txXfrm>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Custom 1">
      <a:dk1>
        <a:srgbClr val="000000"/>
      </a:dk1>
      <a:lt1>
        <a:srgbClr val="FFFFFF"/>
      </a:lt1>
      <a:dk2>
        <a:srgbClr val="44546A"/>
      </a:dk2>
      <a:lt2>
        <a:srgbClr val="E7E6E6"/>
      </a:lt2>
      <a:accent1>
        <a:srgbClr val="27495F"/>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58CDD320-7ABF-724F-AA9B-F84917A110E0}" vid="{09B09326-4F3C-F34A-AE98-C3F3A063A2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569285-A8CB-4F4F-9BDF-534D2C564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Wolfpack Lab Guide Template(1).dotx</Template>
  <TotalTime>0</TotalTime>
  <Pages>27</Pages>
  <Words>1104</Words>
  <Characters>6294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Bratschun</dc:creator>
  <cp:keywords/>
  <dc:description/>
  <cp:lastModifiedBy>Microsoft Office User</cp:lastModifiedBy>
  <cp:revision>2</cp:revision>
  <cp:lastPrinted>2017-12-07T18:39:00Z</cp:lastPrinted>
  <dcterms:created xsi:type="dcterms:W3CDTF">2018-01-12T19:30:00Z</dcterms:created>
  <dcterms:modified xsi:type="dcterms:W3CDTF">2018-01-12T19:30:00Z</dcterms:modified>
</cp:coreProperties>
</file>